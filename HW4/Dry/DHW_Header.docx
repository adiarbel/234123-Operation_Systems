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7459" w:rsidRPr="00FF5E71" w:rsidRDefault="007B7459" w:rsidP="007B7459">
      <w:pPr>
        <w:spacing w:line="276" w:lineRule="auto"/>
        <w:rPr>
          <w:rFonts w:ascii="Source Sans Pro" w:hAnsi="Source Sans Pro" w:cstheme="minorHAnsi"/>
          <w:sz w:val="40"/>
          <w:szCs w:val="40"/>
          <w:rtl/>
        </w:rPr>
      </w:pPr>
    </w:p>
    <w:p w:rsidR="007B7459" w:rsidRPr="00C44DFC" w:rsidRDefault="007B7459" w:rsidP="006E2E64">
      <w:pPr>
        <w:spacing w:line="276" w:lineRule="auto"/>
        <w:ind w:left="360" w:hanging="360"/>
        <w:jc w:val="center"/>
        <w:rPr>
          <w:rFonts w:ascii="Source Sans Pro" w:hAnsi="Source Sans Pro" w:cstheme="minorHAnsi"/>
          <w:sz w:val="52"/>
          <w:szCs w:val="52"/>
        </w:rPr>
      </w:pPr>
      <w:r w:rsidRPr="00C44DFC">
        <w:rPr>
          <w:rFonts w:ascii="Source Sans Pro" w:hAnsi="Source Sans Pro" w:cstheme="minorHAnsi"/>
          <w:sz w:val="52"/>
          <w:szCs w:val="52"/>
        </w:rPr>
        <w:t>Operating Systems – 234123</w:t>
      </w:r>
    </w:p>
    <w:p w:rsidR="007B7459" w:rsidRPr="00C44DFC" w:rsidRDefault="007B7459" w:rsidP="007B7459">
      <w:pPr>
        <w:spacing w:line="276" w:lineRule="auto"/>
        <w:ind w:left="360" w:hanging="360"/>
        <w:jc w:val="center"/>
        <w:rPr>
          <w:rFonts w:ascii="Source Sans Pro" w:hAnsi="Source Sans Pro" w:cstheme="minorHAnsi"/>
          <w:b/>
          <w:bCs/>
          <w:sz w:val="52"/>
          <w:szCs w:val="52"/>
          <w:u w:val="single"/>
        </w:rPr>
      </w:pPr>
      <w:r w:rsidRPr="00C44DFC">
        <w:rPr>
          <w:rFonts w:ascii="Source Sans Pro" w:hAnsi="Source Sans Pro" w:cstheme="minorHAnsi"/>
          <w:b/>
          <w:bCs/>
          <w:sz w:val="52"/>
          <w:szCs w:val="52"/>
          <w:u w:val="single"/>
        </w:rPr>
        <w:t xml:space="preserve">Homework </w:t>
      </w:r>
      <w:proofErr w:type="gramStart"/>
      <w:r w:rsidRPr="00C44DFC">
        <w:rPr>
          <w:rFonts w:ascii="Source Sans Pro" w:hAnsi="Source Sans Pro" w:cstheme="minorHAnsi"/>
          <w:b/>
          <w:bCs/>
          <w:sz w:val="52"/>
          <w:szCs w:val="52"/>
          <w:u w:val="single"/>
        </w:rPr>
        <w:t xml:space="preserve">Exercise </w:t>
      </w:r>
      <w:r w:rsidR="00EE56AF" w:rsidRPr="00EE56AF">
        <w:rPr>
          <w:rFonts w:ascii="Source Sans Pro" w:hAnsi="Source Sans Pro" w:cstheme="minorHAnsi"/>
          <w:b/>
          <w:bCs/>
          <w:sz w:val="52"/>
          <w:szCs w:val="52"/>
          <w:highlight w:val="yellow"/>
          <w:u w:val="single"/>
        </w:rPr>
        <w:t>?</w:t>
      </w:r>
      <w:proofErr w:type="gramEnd"/>
      <w:r w:rsidR="00FF5E71" w:rsidRPr="00C44DFC">
        <w:rPr>
          <w:rFonts w:ascii="Source Sans Pro" w:hAnsi="Source Sans Pro" w:cstheme="minorHAnsi"/>
          <w:b/>
          <w:bCs/>
          <w:sz w:val="52"/>
          <w:szCs w:val="52"/>
          <w:u w:val="single"/>
        </w:rPr>
        <w:t xml:space="preserve"> – Dry</w:t>
      </w:r>
    </w:p>
    <w:p w:rsidR="006E2E64" w:rsidRDefault="006E2E64" w:rsidP="006E113E">
      <w:pPr>
        <w:bidi w:val="0"/>
        <w:spacing w:line="276" w:lineRule="auto"/>
        <w:jc w:val="center"/>
        <w:rPr>
          <w:rFonts w:ascii="Source Sans Pro" w:hAnsi="Source Sans Pro" w:cstheme="minorHAnsi"/>
          <w:b/>
          <w:bCs/>
          <w:sz w:val="36"/>
          <w:szCs w:val="36"/>
        </w:rPr>
      </w:pPr>
    </w:p>
    <w:p w:rsidR="006E113E" w:rsidRDefault="006E113E" w:rsidP="006E113E">
      <w:pPr>
        <w:bidi w:val="0"/>
        <w:spacing w:line="276" w:lineRule="auto"/>
        <w:jc w:val="center"/>
        <w:rPr>
          <w:rFonts w:ascii="Source Sans Pro" w:hAnsi="Source Sans Pro" w:cstheme="minorHAnsi"/>
          <w:b/>
          <w:bCs/>
          <w:sz w:val="36"/>
          <w:szCs w:val="36"/>
        </w:rPr>
      </w:pPr>
    </w:p>
    <w:p w:rsidR="006E113E" w:rsidRDefault="006E113E" w:rsidP="006E113E">
      <w:pPr>
        <w:bidi w:val="0"/>
        <w:spacing w:line="276" w:lineRule="auto"/>
        <w:jc w:val="center"/>
        <w:rPr>
          <w:rFonts w:ascii="Source Sans Pro" w:hAnsi="Source Sans Pro" w:cstheme="minorHAnsi"/>
          <w:b/>
          <w:bCs/>
          <w:sz w:val="36"/>
          <w:szCs w:val="36"/>
        </w:rPr>
      </w:pPr>
    </w:p>
    <w:p w:rsidR="006E113E" w:rsidRDefault="006E113E" w:rsidP="006E113E">
      <w:pPr>
        <w:bidi w:val="0"/>
        <w:spacing w:line="276" w:lineRule="auto"/>
        <w:jc w:val="center"/>
        <w:rPr>
          <w:rFonts w:ascii="Source Sans Pro" w:hAnsi="Source Sans Pro" w:cstheme="minorHAnsi"/>
          <w:b/>
          <w:bCs/>
          <w:sz w:val="36"/>
          <w:szCs w:val="36"/>
        </w:rPr>
      </w:pPr>
    </w:p>
    <w:p w:rsidR="006E113E" w:rsidRDefault="006E113E" w:rsidP="006E113E">
      <w:pPr>
        <w:bidi w:val="0"/>
        <w:spacing w:line="276" w:lineRule="auto"/>
        <w:jc w:val="center"/>
        <w:rPr>
          <w:rFonts w:ascii="Source Sans Pro" w:hAnsi="Source Sans Pro" w:cstheme="minorHAnsi"/>
          <w:b/>
          <w:bCs/>
          <w:sz w:val="36"/>
          <w:szCs w:val="36"/>
        </w:rPr>
      </w:pPr>
    </w:p>
    <w:p w:rsidR="006E113E" w:rsidRDefault="006E113E" w:rsidP="006E113E">
      <w:pPr>
        <w:bidi w:val="0"/>
        <w:spacing w:line="276" w:lineRule="auto"/>
        <w:jc w:val="center"/>
        <w:rPr>
          <w:rFonts w:ascii="Source Sans Pro" w:hAnsi="Source Sans Pro" w:cstheme="minorHAnsi"/>
          <w:b/>
          <w:bCs/>
          <w:sz w:val="36"/>
          <w:szCs w:val="36"/>
        </w:rPr>
      </w:pPr>
      <w:r>
        <w:rPr>
          <w:rFonts w:ascii="Source Sans Pro" w:hAnsi="Source Sans Pro" w:cstheme="minorHAnsi"/>
          <w:b/>
          <w:bCs/>
          <w:sz w:val="36"/>
          <w:szCs w:val="36"/>
        </w:rPr>
        <w:t xml:space="preserve">Presented by: </w:t>
      </w:r>
    </w:p>
    <w:p w:rsidR="006E113E" w:rsidRPr="006E113E" w:rsidRDefault="006E113E" w:rsidP="006E113E">
      <w:pPr>
        <w:bidi w:val="0"/>
        <w:spacing w:line="276" w:lineRule="auto"/>
        <w:jc w:val="center"/>
        <w:rPr>
          <w:rFonts w:ascii="Source Sans Pro" w:hAnsi="Source Sans Pro" w:cstheme="minorHAnsi"/>
          <w:sz w:val="36"/>
          <w:szCs w:val="36"/>
        </w:rPr>
      </w:pPr>
      <w:r w:rsidRPr="006E113E">
        <w:rPr>
          <w:rFonts w:ascii="Source Sans Pro" w:hAnsi="Source Sans Pro" w:cstheme="minorHAnsi"/>
          <w:sz w:val="36"/>
          <w:szCs w:val="36"/>
        </w:rPr>
        <w:t>Linus Torvalds 123456789</w:t>
      </w:r>
      <w:r>
        <w:rPr>
          <w:rFonts w:ascii="Source Sans Pro" w:hAnsi="Source Sans Pro" w:cstheme="minorHAnsi"/>
          <w:sz w:val="36"/>
          <w:szCs w:val="36"/>
        </w:rPr>
        <w:t xml:space="preserve"> </w:t>
      </w:r>
    </w:p>
    <w:p w:rsidR="006E113E" w:rsidRDefault="006E113E" w:rsidP="006E113E">
      <w:pPr>
        <w:bidi w:val="0"/>
        <w:spacing w:line="276" w:lineRule="auto"/>
        <w:jc w:val="center"/>
        <w:rPr>
          <w:rFonts w:ascii="Source Sans Pro" w:hAnsi="Source Sans Pro" w:cstheme="minorHAnsi"/>
          <w:sz w:val="36"/>
          <w:szCs w:val="36"/>
        </w:rPr>
      </w:pPr>
      <w:r w:rsidRPr="006E113E">
        <w:rPr>
          <w:rFonts w:ascii="Source Sans Pro" w:hAnsi="Source Sans Pro" w:cstheme="minorHAnsi"/>
          <w:sz w:val="36"/>
          <w:szCs w:val="36"/>
        </w:rPr>
        <w:t xml:space="preserve">Leonid </w:t>
      </w:r>
      <w:proofErr w:type="spellStart"/>
      <w:proofErr w:type="gramStart"/>
      <w:r w:rsidRPr="006E113E">
        <w:rPr>
          <w:rFonts w:ascii="Source Sans Pro" w:hAnsi="Source Sans Pro" w:cstheme="minorHAnsi"/>
          <w:sz w:val="36"/>
          <w:szCs w:val="36"/>
        </w:rPr>
        <w:t>Raskin</w:t>
      </w:r>
      <w:proofErr w:type="spellEnd"/>
      <w:r w:rsidRPr="006E113E">
        <w:rPr>
          <w:rFonts w:ascii="Source Sans Pro" w:hAnsi="Source Sans Pro" w:cstheme="minorHAnsi"/>
          <w:sz w:val="36"/>
          <w:szCs w:val="36"/>
        </w:rPr>
        <w:t xml:space="preserve">  666666666</w:t>
      </w:r>
      <w:proofErr w:type="gramEnd"/>
    </w:p>
    <w:p w:rsidR="006E113E" w:rsidRDefault="006E113E" w:rsidP="006E113E">
      <w:pPr>
        <w:bidi w:val="0"/>
        <w:spacing w:line="276" w:lineRule="auto"/>
        <w:jc w:val="center"/>
        <w:rPr>
          <w:rFonts w:ascii="Source Sans Pro" w:hAnsi="Source Sans Pro" w:cstheme="minorHAnsi"/>
          <w:sz w:val="36"/>
          <w:szCs w:val="36"/>
        </w:rPr>
      </w:pPr>
    </w:p>
    <w:p w:rsidR="006E113E" w:rsidRDefault="006E113E" w:rsidP="006E113E">
      <w:pPr>
        <w:bidi w:val="0"/>
        <w:spacing w:line="276" w:lineRule="auto"/>
        <w:jc w:val="center"/>
        <w:rPr>
          <w:rFonts w:ascii="Source Sans Pro" w:hAnsi="Source Sans Pro" w:cstheme="minorHAnsi"/>
          <w:sz w:val="36"/>
          <w:szCs w:val="36"/>
        </w:rPr>
      </w:pPr>
      <w:r>
        <w:rPr>
          <w:rFonts w:ascii="Source Sans Pro" w:hAnsi="Source Sans Pro" w:cstheme="minorHAnsi"/>
          <w:b/>
          <w:bCs/>
          <w:sz w:val="36"/>
          <w:szCs w:val="36"/>
        </w:rPr>
        <w:t xml:space="preserve">Emails: </w:t>
      </w:r>
    </w:p>
    <w:p w:rsidR="005E10DD" w:rsidRDefault="00BB3F20" w:rsidP="005E10DD">
      <w:pPr>
        <w:bidi w:val="0"/>
        <w:spacing w:line="276" w:lineRule="auto"/>
        <w:jc w:val="center"/>
        <w:rPr>
          <w:rFonts w:ascii="Source Sans Pro" w:hAnsi="Source Sans Pro" w:cstheme="minorHAnsi"/>
          <w:sz w:val="36"/>
          <w:szCs w:val="36"/>
        </w:rPr>
      </w:pPr>
      <w:hyperlink r:id="rId8" w:history="1">
        <w:r w:rsidR="005E10DD" w:rsidRPr="00100F04">
          <w:rPr>
            <w:rStyle w:val="Hyperlink"/>
            <w:rFonts w:ascii="Source Sans Pro" w:hAnsi="Source Sans Pro" w:cstheme="minorHAnsi"/>
            <w:sz w:val="36"/>
            <w:szCs w:val="36"/>
          </w:rPr>
          <w:t>linux@campus.ac.il</w:t>
        </w:r>
      </w:hyperlink>
    </w:p>
    <w:p w:rsidR="006E113E" w:rsidRDefault="00BB3F20" w:rsidP="006E113E">
      <w:pPr>
        <w:bidi w:val="0"/>
        <w:spacing w:line="276" w:lineRule="auto"/>
        <w:jc w:val="center"/>
        <w:rPr>
          <w:rFonts w:ascii="Source Sans Pro" w:hAnsi="Source Sans Pro" w:cstheme="minorHAnsi"/>
          <w:sz w:val="36"/>
          <w:szCs w:val="36"/>
        </w:rPr>
      </w:pPr>
      <w:hyperlink r:id="rId9" w:history="1">
        <w:r w:rsidR="006E113E" w:rsidRPr="00B67BCE">
          <w:rPr>
            <w:rStyle w:val="Hyperlink"/>
            <w:rFonts w:ascii="Source Sans Pro" w:hAnsi="Source Sans Pro" w:cstheme="minorHAnsi"/>
            <w:sz w:val="36"/>
            <w:szCs w:val="36"/>
          </w:rPr>
          <w:t>raskin@campus.ac.il</w:t>
        </w:r>
      </w:hyperlink>
    </w:p>
    <w:p w:rsidR="006E113E" w:rsidRDefault="006E113E" w:rsidP="006E113E">
      <w:pPr>
        <w:bidi w:val="0"/>
        <w:spacing w:line="276" w:lineRule="auto"/>
        <w:jc w:val="center"/>
        <w:rPr>
          <w:rFonts w:ascii="Source Sans Pro" w:hAnsi="Source Sans Pro" w:cstheme="minorHAnsi"/>
          <w:sz w:val="36"/>
          <w:szCs w:val="36"/>
        </w:rPr>
      </w:pPr>
    </w:p>
    <w:p w:rsidR="006E113E" w:rsidRPr="006E113E" w:rsidRDefault="006E113E" w:rsidP="006E113E">
      <w:pPr>
        <w:bidi w:val="0"/>
        <w:spacing w:line="276" w:lineRule="auto"/>
        <w:jc w:val="center"/>
        <w:rPr>
          <w:rFonts w:ascii="Source Sans Pro" w:hAnsi="Source Sans Pro" w:cstheme="minorHAnsi"/>
          <w:sz w:val="36"/>
          <w:szCs w:val="36"/>
        </w:rPr>
      </w:pPr>
    </w:p>
    <w:p w:rsidR="004827FB" w:rsidRDefault="004827FB" w:rsidP="004827FB">
      <w:pPr>
        <w:jc w:val="left"/>
        <w:rPr>
          <w:rFonts w:asciiTheme="minorHAnsi" w:hAnsiTheme="minorHAnsi" w:cstheme="minorHAnsi"/>
          <w:sz w:val="22"/>
          <w:szCs w:val="22"/>
          <w:u w:val="single"/>
        </w:rPr>
      </w:pPr>
    </w:p>
    <w:p w:rsidR="00EE56AF" w:rsidRDefault="00EE56AF" w:rsidP="004827FB">
      <w:pPr>
        <w:jc w:val="left"/>
        <w:rPr>
          <w:rFonts w:asciiTheme="minorHAnsi" w:hAnsiTheme="minorHAnsi" w:cstheme="minorHAnsi"/>
          <w:sz w:val="22"/>
          <w:szCs w:val="22"/>
          <w:u w:val="single"/>
        </w:rPr>
      </w:pPr>
    </w:p>
    <w:p w:rsidR="00EE56AF" w:rsidRPr="00EE56AF" w:rsidRDefault="00EE56AF" w:rsidP="00EE56AF">
      <w:pPr>
        <w:jc w:val="left"/>
        <w:rPr>
          <w:rFonts w:asciiTheme="minorHAnsi" w:hAnsiTheme="minorHAnsi" w:cstheme="minorHAnsi"/>
          <w:b/>
          <w:bCs/>
          <w:sz w:val="40"/>
          <w:szCs w:val="40"/>
          <w:u w:val="single"/>
          <w:rtl/>
        </w:rPr>
      </w:pPr>
      <w:r>
        <w:rPr>
          <w:rFonts w:asciiTheme="minorHAnsi" w:hAnsiTheme="minorHAnsi" w:cstheme="minorHAnsi" w:hint="cs"/>
          <w:b/>
          <w:bCs/>
          <w:sz w:val="40"/>
          <w:szCs w:val="40"/>
          <w:u w:val="single"/>
          <w:rtl/>
        </w:rPr>
        <w:lastRenderedPageBreak/>
        <w:t xml:space="preserve">פורמט תשובות: </w:t>
      </w:r>
      <w:r w:rsidRPr="00EE56AF">
        <w:rPr>
          <w:rFonts w:asciiTheme="minorHAnsi" w:hAnsiTheme="minorHAnsi" w:cstheme="minorHAnsi" w:hint="cs"/>
          <w:b/>
          <w:bCs/>
          <w:sz w:val="40"/>
          <w:szCs w:val="40"/>
          <w:u w:val="single"/>
          <w:rtl/>
        </w:rPr>
        <w:t xml:space="preserve"> </w:t>
      </w:r>
    </w:p>
    <w:p w:rsidR="00EE56AF" w:rsidRPr="00EE56AF" w:rsidRDefault="00EE56AF" w:rsidP="00EE56AF">
      <w:pPr>
        <w:numPr>
          <w:ilvl w:val="0"/>
          <w:numId w:val="38"/>
        </w:numPr>
        <w:jc w:val="left"/>
        <w:rPr>
          <w:rFonts w:asciiTheme="minorHAnsi" w:hAnsiTheme="minorHAnsi" w:cstheme="minorHAnsi" w:hint="cs"/>
          <w:sz w:val="28"/>
          <w:szCs w:val="28"/>
        </w:rPr>
      </w:pPr>
      <w:r w:rsidRPr="00EE56AF">
        <w:rPr>
          <w:rFonts w:asciiTheme="minorHAnsi" w:hAnsiTheme="minorHAnsi" w:cstheme="minorHAnsi" w:hint="cs"/>
          <w:sz w:val="28"/>
          <w:szCs w:val="28"/>
          <w:rtl/>
        </w:rPr>
        <w:t xml:space="preserve">התשובה היא </w:t>
      </w:r>
      <w:r w:rsidRPr="00EE56AF">
        <w:rPr>
          <w:rFonts w:asciiTheme="minorHAnsi" w:hAnsiTheme="minorHAnsi" w:cstheme="minorHAnsi" w:hint="cs"/>
          <w:sz w:val="28"/>
          <w:szCs w:val="28"/>
        </w:rPr>
        <w:t>X</w:t>
      </w:r>
      <w:r w:rsidRPr="00EE56AF">
        <w:rPr>
          <w:rFonts w:asciiTheme="minorHAnsi" w:hAnsiTheme="minorHAnsi" w:cstheme="minorHAnsi" w:hint="cs"/>
          <w:sz w:val="28"/>
          <w:szCs w:val="28"/>
          <w:rtl/>
        </w:rPr>
        <w:t>.</w:t>
      </w:r>
    </w:p>
    <w:p w:rsidR="00EE56AF" w:rsidRDefault="00EE56AF" w:rsidP="00EE56AF">
      <w:pPr>
        <w:ind w:left="720"/>
        <w:jc w:val="left"/>
        <w:rPr>
          <w:rFonts w:asciiTheme="minorHAnsi" w:hAnsiTheme="minorHAnsi" w:cstheme="minorHAnsi"/>
          <w:b/>
          <w:bCs/>
          <w:sz w:val="28"/>
          <w:szCs w:val="28"/>
          <w:rtl/>
        </w:rPr>
      </w:pPr>
      <w:r w:rsidRPr="00EE56AF">
        <w:rPr>
          <w:rFonts w:asciiTheme="minorHAnsi" w:hAnsiTheme="minorHAnsi" w:cstheme="minorHAnsi" w:hint="cs"/>
          <w:b/>
          <w:bCs/>
          <w:sz w:val="28"/>
          <w:szCs w:val="28"/>
          <w:rtl/>
        </w:rPr>
        <w:t xml:space="preserve">הסבר: </w:t>
      </w:r>
    </w:p>
    <w:p w:rsidR="00EE56AF" w:rsidRDefault="00EE56AF" w:rsidP="00EE56AF">
      <w:pPr>
        <w:numPr>
          <w:ilvl w:val="0"/>
          <w:numId w:val="38"/>
        </w:numPr>
        <w:jc w:val="left"/>
        <w:rPr>
          <w:rFonts w:asciiTheme="minorHAnsi" w:hAnsiTheme="minorHAnsi" w:cstheme="minorHAnsi" w:hint="cs"/>
          <w:sz w:val="28"/>
          <w:szCs w:val="28"/>
        </w:rPr>
      </w:pPr>
      <w:r>
        <w:rPr>
          <w:rFonts w:asciiTheme="minorHAnsi" w:hAnsiTheme="minorHAnsi" w:cstheme="minorHAnsi" w:hint="cs"/>
          <w:sz w:val="28"/>
          <w:szCs w:val="28"/>
          <w:rtl/>
        </w:rPr>
        <w:t xml:space="preserve">התשובה היא </w:t>
      </w:r>
      <w:r>
        <w:rPr>
          <w:rFonts w:asciiTheme="minorHAnsi" w:hAnsiTheme="minorHAnsi" w:cstheme="minorHAnsi" w:hint="cs"/>
          <w:sz w:val="28"/>
          <w:szCs w:val="28"/>
        </w:rPr>
        <w:t>Y</w:t>
      </w:r>
      <w:r>
        <w:rPr>
          <w:rFonts w:asciiTheme="minorHAnsi" w:hAnsiTheme="minorHAnsi" w:cstheme="minorHAnsi" w:hint="cs"/>
          <w:sz w:val="28"/>
          <w:szCs w:val="28"/>
          <w:rtl/>
        </w:rPr>
        <w:t xml:space="preserve">: </w:t>
      </w:r>
    </w:p>
    <w:p w:rsidR="00EE56AF" w:rsidRDefault="00EE56AF" w:rsidP="00EE56AF">
      <w:pPr>
        <w:ind w:left="720"/>
        <w:jc w:val="left"/>
        <w:rPr>
          <w:rFonts w:asciiTheme="minorHAnsi" w:hAnsiTheme="minorHAnsi" w:cstheme="minorHAnsi"/>
          <w:b/>
          <w:bCs/>
          <w:sz w:val="28"/>
          <w:szCs w:val="28"/>
          <w:rtl/>
        </w:rPr>
      </w:pPr>
      <w:r w:rsidRPr="00EE56AF">
        <w:rPr>
          <w:rFonts w:asciiTheme="minorHAnsi" w:hAnsiTheme="minorHAnsi" w:cstheme="minorHAnsi" w:hint="cs"/>
          <w:b/>
          <w:bCs/>
          <w:sz w:val="28"/>
          <w:szCs w:val="28"/>
          <w:rtl/>
        </w:rPr>
        <w:t>הסבר:</w:t>
      </w:r>
    </w:p>
    <w:p w:rsidR="00EE56AF" w:rsidRDefault="00EE56AF" w:rsidP="00EE56AF">
      <w:pPr>
        <w:jc w:val="left"/>
        <w:rPr>
          <w:rFonts w:asciiTheme="minorHAnsi" w:hAnsiTheme="minorHAnsi" w:cstheme="minorHAnsi" w:hint="cs"/>
          <w:b/>
          <w:bCs/>
          <w:sz w:val="28"/>
          <w:szCs w:val="28"/>
          <w:rtl/>
        </w:rPr>
      </w:pPr>
      <w:r>
        <w:rPr>
          <w:rFonts w:asciiTheme="minorHAnsi" w:hAnsiTheme="minorHAnsi" w:cstheme="minorHAnsi" w:hint="cs"/>
          <w:b/>
          <w:bCs/>
          <w:sz w:val="28"/>
          <w:szCs w:val="28"/>
          <w:rtl/>
        </w:rPr>
        <w:t>...</w:t>
      </w:r>
    </w:p>
    <w:p w:rsidR="00EE56AF" w:rsidRDefault="00EE56AF" w:rsidP="00EE56AF">
      <w:pPr>
        <w:jc w:val="left"/>
        <w:rPr>
          <w:rFonts w:asciiTheme="minorHAnsi" w:hAnsiTheme="minorHAnsi" w:cstheme="minorHAnsi"/>
          <w:b/>
          <w:bCs/>
          <w:sz w:val="28"/>
          <w:szCs w:val="28"/>
          <w:rtl/>
        </w:rPr>
      </w:pPr>
    </w:p>
    <w:p w:rsidR="00EE56AF" w:rsidRPr="00EE56AF" w:rsidRDefault="00EE56AF" w:rsidP="00EE56AF">
      <w:pPr>
        <w:jc w:val="left"/>
        <w:rPr>
          <w:rFonts w:asciiTheme="minorHAnsi" w:hAnsiTheme="minorHAnsi" w:cstheme="minorHAnsi"/>
          <w:b/>
          <w:bCs/>
          <w:sz w:val="40"/>
          <w:szCs w:val="40"/>
          <w:u w:val="single"/>
          <w:rtl/>
        </w:rPr>
      </w:pPr>
      <w:r>
        <w:rPr>
          <w:rFonts w:asciiTheme="minorHAnsi" w:hAnsiTheme="minorHAnsi" w:cstheme="minorHAnsi" w:hint="cs"/>
          <w:b/>
          <w:bCs/>
          <w:sz w:val="40"/>
          <w:szCs w:val="40"/>
          <w:u w:val="single"/>
          <w:rtl/>
        </w:rPr>
        <w:t xml:space="preserve">שימו לב: </w:t>
      </w:r>
    </w:p>
    <w:p w:rsidR="00EE56AF" w:rsidRPr="00EE56AF" w:rsidRDefault="00EE56AF" w:rsidP="00EE56AF">
      <w:pPr>
        <w:numPr>
          <w:ilvl w:val="0"/>
          <w:numId w:val="39"/>
        </w:numPr>
        <w:jc w:val="left"/>
        <w:rPr>
          <w:rFonts w:asciiTheme="minorHAnsi" w:hAnsiTheme="minorHAnsi" w:cstheme="minorHAnsi" w:hint="cs"/>
          <w:b/>
          <w:bCs/>
          <w:sz w:val="28"/>
          <w:szCs w:val="28"/>
        </w:rPr>
      </w:pPr>
      <w:r>
        <w:rPr>
          <w:rFonts w:asciiTheme="minorHAnsi" w:hAnsiTheme="minorHAnsi" w:cstheme="minorHAnsi" w:hint="cs"/>
          <w:sz w:val="28"/>
          <w:szCs w:val="28"/>
          <w:rtl/>
        </w:rPr>
        <w:t xml:space="preserve">אנא </w:t>
      </w:r>
      <w:bookmarkStart w:id="0" w:name="_GoBack"/>
      <w:r w:rsidRPr="00142602">
        <w:rPr>
          <w:rFonts w:asciiTheme="minorHAnsi" w:hAnsiTheme="minorHAnsi" w:cstheme="minorHAnsi" w:hint="cs"/>
          <w:sz w:val="28"/>
          <w:szCs w:val="28"/>
          <w:rtl/>
        </w:rPr>
        <w:t>לא</w:t>
      </w:r>
      <w:r>
        <w:rPr>
          <w:rFonts w:asciiTheme="minorHAnsi" w:hAnsiTheme="minorHAnsi" w:cstheme="minorHAnsi" w:hint="cs"/>
          <w:sz w:val="28"/>
          <w:szCs w:val="28"/>
          <w:rtl/>
        </w:rPr>
        <w:t xml:space="preserve"> </w:t>
      </w:r>
      <w:bookmarkEnd w:id="0"/>
      <w:r>
        <w:rPr>
          <w:rFonts w:asciiTheme="minorHAnsi" w:hAnsiTheme="minorHAnsi" w:cstheme="minorHAnsi" w:hint="cs"/>
          <w:sz w:val="28"/>
          <w:szCs w:val="28"/>
          <w:rtl/>
        </w:rPr>
        <w:t xml:space="preserve">לצרף דפים מיותרים להגשה </w:t>
      </w:r>
      <w:r>
        <w:rPr>
          <w:rFonts w:asciiTheme="minorHAnsi" w:hAnsiTheme="minorHAnsi" w:cstheme="minorHAnsi"/>
          <w:sz w:val="28"/>
          <w:szCs w:val="28"/>
          <w:rtl/>
        </w:rPr>
        <w:t>–</w:t>
      </w:r>
      <w:r>
        <w:rPr>
          <w:rFonts w:asciiTheme="minorHAnsi" w:hAnsiTheme="minorHAnsi" w:cstheme="minorHAnsi" w:hint="cs"/>
          <w:sz w:val="28"/>
          <w:szCs w:val="28"/>
          <w:rtl/>
        </w:rPr>
        <w:t xml:space="preserve"> למשל, עותק של נהלי הקורס, או הדף הנוכחי.</w:t>
      </w:r>
    </w:p>
    <w:p w:rsidR="00EE56AF" w:rsidRPr="00142602" w:rsidRDefault="00EE56AF" w:rsidP="00142602">
      <w:pPr>
        <w:numPr>
          <w:ilvl w:val="0"/>
          <w:numId w:val="39"/>
        </w:numPr>
        <w:jc w:val="left"/>
        <w:rPr>
          <w:rFonts w:asciiTheme="minorHAnsi" w:hAnsiTheme="minorHAnsi" w:cstheme="minorHAnsi" w:hint="cs"/>
          <w:b/>
          <w:bCs/>
          <w:sz w:val="28"/>
          <w:szCs w:val="28"/>
        </w:rPr>
      </w:pPr>
      <w:r>
        <w:rPr>
          <w:rFonts w:asciiTheme="minorHAnsi" w:hAnsiTheme="minorHAnsi" w:cstheme="minorHAnsi" w:hint="cs"/>
          <w:sz w:val="28"/>
          <w:szCs w:val="28"/>
          <w:rtl/>
        </w:rPr>
        <w:t>אין צורך לצרף את השאלה עצמה (ועדיף מבחינתנו</w:t>
      </w:r>
      <w:r w:rsidR="00142602">
        <w:rPr>
          <w:rFonts w:asciiTheme="minorHAnsi" w:hAnsiTheme="minorHAnsi" w:cstheme="minorHAnsi" w:hint="cs"/>
          <w:sz w:val="28"/>
          <w:szCs w:val="28"/>
          <w:rtl/>
        </w:rPr>
        <w:t xml:space="preserve"> לא לצרף</w:t>
      </w:r>
      <w:r>
        <w:rPr>
          <w:rFonts w:asciiTheme="minorHAnsi" w:hAnsiTheme="minorHAnsi" w:cstheme="minorHAnsi" w:hint="cs"/>
          <w:sz w:val="28"/>
          <w:szCs w:val="28"/>
          <w:rtl/>
        </w:rPr>
        <w:t>)</w:t>
      </w:r>
      <w:r w:rsidRPr="00142602">
        <w:rPr>
          <w:rFonts w:asciiTheme="minorHAnsi" w:hAnsiTheme="minorHAnsi" w:cstheme="minorHAnsi" w:hint="cs"/>
          <w:sz w:val="28"/>
          <w:szCs w:val="28"/>
          <w:rtl/>
        </w:rPr>
        <w:t xml:space="preserve">, אך ניתן אם אתם מעוניינים בכך. </w:t>
      </w:r>
    </w:p>
    <w:p w:rsidR="00EE56AF" w:rsidRPr="00EE56AF" w:rsidRDefault="00EE56AF" w:rsidP="00EE56AF">
      <w:pPr>
        <w:numPr>
          <w:ilvl w:val="0"/>
          <w:numId w:val="39"/>
        </w:numPr>
        <w:jc w:val="left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 w:hint="cs"/>
          <w:sz w:val="28"/>
          <w:szCs w:val="28"/>
          <w:rtl/>
        </w:rPr>
        <w:t xml:space="preserve">הפורמט הנ"ל מיועד לייעל </w:t>
      </w:r>
      <w:r>
        <w:rPr>
          <w:rFonts w:asciiTheme="minorHAnsi" w:hAnsiTheme="minorHAnsi" w:cstheme="minorHAnsi" w:hint="cs"/>
          <w:b/>
          <w:bCs/>
          <w:sz w:val="28"/>
          <w:szCs w:val="28"/>
          <w:rtl/>
        </w:rPr>
        <w:t xml:space="preserve"> </w:t>
      </w:r>
      <w:r>
        <w:rPr>
          <w:rFonts w:asciiTheme="minorHAnsi" w:hAnsiTheme="minorHAnsi" w:cstheme="minorHAnsi" w:hint="cs"/>
          <w:sz w:val="28"/>
          <w:szCs w:val="28"/>
          <w:rtl/>
        </w:rPr>
        <w:t xml:space="preserve">את בדיקת הבודקים ולאפשר לכם לקבל משוב מהיר על פתרונכם. </w:t>
      </w:r>
    </w:p>
    <w:p w:rsidR="00EE56AF" w:rsidRPr="00EE56AF" w:rsidRDefault="00EE56AF" w:rsidP="00EE56AF">
      <w:pPr>
        <w:jc w:val="left"/>
        <w:rPr>
          <w:rFonts w:asciiTheme="minorHAnsi" w:hAnsiTheme="minorHAnsi" w:cstheme="minorHAnsi" w:hint="cs"/>
          <w:b/>
          <w:bCs/>
          <w:sz w:val="28"/>
          <w:szCs w:val="28"/>
          <w:rtl/>
        </w:rPr>
      </w:pPr>
    </w:p>
    <w:sectPr w:rsidR="00EE56AF" w:rsidRPr="00EE56AF" w:rsidSect="00C44DFC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40" w:right="1440" w:bottom="1440" w:left="1440" w:header="720" w:footer="720" w:gutter="0"/>
      <w:cols w:space="720"/>
      <w:titlePg/>
      <w:bidi/>
      <w:rtlGutter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3F20" w:rsidRDefault="00BB3F20">
      <w:r>
        <w:separator/>
      </w:r>
    </w:p>
  </w:endnote>
  <w:endnote w:type="continuationSeparator" w:id="0">
    <w:p w:rsidR="00BB3F20" w:rsidRDefault="00BB3F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consolata">
    <w:altName w:val="Calibri"/>
    <w:panose1 w:val="020B0609030003000000"/>
    <w:charset w:val="00"/>
    <w:family w:val="modern"/>
    <w:pitch w:val="fixed"/>
    <w:sig w:usb0="8000002F" w:usb1="0000016B" w:usb2="00000000" w:usb3="00000000" w:csb0="00000013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ource Sans Pro">
    <w:altName w:val="Source Sans Pro"/>
    <w:panose1 w:val="020B0503030403020204"/>
    <w:charset w:val="00"/>
    <w:family w:val="swiss"/>
    <w:notTrueType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2A8" w:rsidRPr="00D35DDE" w:rsidRDefault="008F02A8" w:rsidP="003A63D3">
    <w:pPr>
      <w:pStyle w:val="Footer"/>
      <w:pBdr>
        <w:top w:val="single" w:sz="4" w:space="1" w:color="auto"/>
      </w:pBdr>
      <w:bidi w:val="0"/>
      <w:jc w:val="center"/>
      <w:rPr>
        <w:rFonts w:asciiTheme="minorHAnsi" w:hAnsiTheme="minorHAnsi" w:cstheme="minorHAnsi"/>
        <w:sz w:val="18"/>
        <w:szCs w:val="18"/>
        <w:rtl/>
      </w:rPr>
    </w:pPr>
    <w:r>
      <w:rPr>
        <w:rFonts w:asciiTheme="minorHAnsi" w:hAnsiTheme="minorHAnsi" w:cstheme="minorHAnsi"/>
        <w:sz w:val="18"/>
        <w:szCs w:val="18"/>
      </w:rPr>
      <w:t>Page</w:t>
    </w:r>
    <w:r w:rsidRPr="00D35DDE">
      <w:rPr>
        <w:rFonts w:asciiTheme="minorHAnsi" w:hAnsiTheme="minorHAnsi" w:cstheme="minorHAnsi"/>
        <w:sz w:val="18"/>
        <w:szCs w:val="18"/>
        <w:rtl/>
      </w:rPr>
      <w:t xml:space="preserve"> </w:t>
    </w:r>
    <w:r w:rsidRPr="00D35DDE">
      <w:rPr>
        <w:rFonts w:asciiTheme="minorHAnsi" w:hAnsiTheme="minorHAnsi" w:cstheme="minorHAnsi"/>
        <w:sz w:val="18"/>
        <w:szCs w:val="18"/>
        <w:rtl/>
      </w:rPr>
      <w:fldChar w:fldCharType="begin"/>
    </w:r>
    <w:r w:rsidRPr="00D35DDE">
      <w:rPr>
        <w:rFonts w:asciiTheme="minorHAnsi" w:hAnsiTheme="minorHAnsi" w:cstheme="minorHAnsi"/>
        <w:sz w:val="18"/>
        <w:szCs w:val="18"/>
        <w:rtl/>
      </w:rPr>
      <w:instrText xml:space="preserve"> </w:instrText>
    </w:r>
    <w:r w:rsidRPr="00D35DDE">
      <w:rPr>
        <w:rFonts w:asciiTheme="minorHAnsi" w:hAnsiTheme="minorHAnsi" w:cstheme="minorHAnsi"/>
        <w:sz w:val="18"/>
        <w:szCs w:val="18"/>
      </w:rPr>
      <w:instrText>PAGE</w:instrText>
    </w:r>
    <w:r w:rsidRPr="00D35DDE">
      <w:rPr>
        <w:rFonts w:asciiTheme="minorHAnsi" w:hAnsiTheme="minorHAnsi" w:cstheme="minorHAnsi"/>
        <w:sz w:val="18"/>
        <w:szCs w:val="18"/>
        <w:rtl/>
      </w:rPr>
      <w:instrText xml:space="preserve"> </w:instrText>
    </w:r>
    <w:r w:rsidRPr="00D35DDE">
      <w:rPr>
        <w:rFonts w:asciiTheme="minorHAnsi" w:hAnsiTheme="minorHAnsi" w:cstheme="minorHAnsi"/>
        <w:sz w:val="18"/>
        <w:szCs w:val="18"/>
        <w:rtl/>
      </w:rPr>
      <w:fldChar w:fldCharType="separate"/>
    </w:r>
    <w:r w:rsidR="00142602">
      <w:rPr>
        <w:rFonts w:asciiTheme="minorHAnsi" w:hAnsiTheme="minorHAnsi" w:cstheme="minorHAnsi"/>
        <w:noProof/>
        <w:sz w:val="18"/>
        <w:szCs w:val="18"/>
      </w:rPr>
      <w:t>2</w:t>
    </w:r>
    <w:r w:rsidRPr="00D35DDE">
      <w:rPr>
        <w:rFonts w:asciiTheme="minorHAnsi" w:hAnsiTheme="minorHAnsi" w:cstheme="minorHAnsi"/>
        <w:sz w:val="18"/>
        <w:szCs w:val="18"/>
        <w:rtl/>
      </w:rPr>
      <w:fldChar w:fldCharType="end"/>
    </w:r>
    <w:r w:rsidRPr="00D35DDE">
      <w:rPr>
        <w:rFonts w:asciiTheme="minorHAnsi" w:hAnsiTheme="minorHAnsi" w:cstheme="minorHAnsi"/>
        <w:sz w:val="18"/>
        <w:szCs w:val="18"/>
        <w:rtl/>
      </w:rPr>
      <w:t xml:space="preserve"> </w:t>
    </w:r>
    <w:r>
      <w:rPr>
        <w:rFonts w:asciiTheme="minorHAnsi" w:hAnsiTheme="minorHAnsi" w:cstheme="minorHAnsi"/>
        <w:sz w:val="18"/>
        <w:szCs w:val="18"/>
      </w:rPr>
      <w:t>of</w:t>
    </w:r>
    <w:r w:rsidRPr="00D35DDE">
      <w:rPr>
        <w:rFonts w:asciiTheme="minorHAnsi" w:hAnsiTheme="minorHAnsi" w:cstheme="minorHAnsi"/>
        <w:sz w:val="18"/>
        <w:szCs w:val="18"/>
        <w:rtl/>
      </w:rPr>
      <w:t xml:space="preserve"> </w:t>
    </w:r>
    <w:r w:rsidRPr="00D35DDE">
      <w:rPr>
        <w:rFonts w:asciiTheme="minorHAnsi" w:hAnsiTheme="minorHAnsi" w:cstheme="minorHAnsi"/>
        <w:sz w:val="18"/>
        <w:szCs w:val="18"/>
        <w:rtl/>
      </w:rPr>
      <w:fldChar w:fldCharType="begin"/>
    </w:r>
    <w:r w:rsidRPr="00D35DDE">
      <w:rPr>
        <w:rFonts w:asciiTheme="minorHAnsi" w:hAnsiTheme="minorHAnsi" w:cstheme="minorHAnsi"/>
        <w:sz w:val="18"/>
        <w:szCs w:val="18"/>
        <w:rtl/>
      </w:rPr>
      <w:instrText xml:space="preserve"> </w:instrText>
    </w:r>
    <w:r w:rsidRPr="00D35DDE">
      <w:rPr>
        <w:rFonts w:asciiTheme="minorHAnsi" w:hAnsiTheme="minorHAnsi" w:cstheme="minorHAnsi"/>
        <w:sz w:val="18"/>
        <w:szCs w:val="18"/>
      </w:rPr>
      <w:instrText>NUMPAGES</w:instrText>
    </w:r>
    <w:r w:rsidRPr="00D35DDE">
      <w:rPr>
        <w:rFonts w:asciiTheme="minorHAnsi" w:hAnsiTheme="minorHAnsi" w:cstheme="minorHAnsi"/>
        <w:sz w:val="18"/>
        <w:szCs w:val="18"/>
        <w:rtl/>
      </w:rPr>
      <w:instrText xml:space="preserve"> </w:instrText>
    </w:r>
    <w:r w:rsidRPr="00D35DDE">
      <w:rPr>
        <w:rFonts w:asciiTheme="minorHAnsi" w:hAnsiTheme="minorHAnsi" w:cstheme="minorHAnsi"/>
        <w:sz w:val="18"/>
        <w:szCs w:val="18"/>
        <w:rtl/>
      </w:rPr>
      <w:fldChar w:fldCharType="separate"/>
    </w:r>
    <w:r w:rsidR="00142602">
      <w:rPr>
        <w:rFonts w:asciiTheme="minorHAnsi" w:hAnsiTheme="minorHAnsi" w:cstheme="minorHAnsi"/>
        <w:noProof/>
        <w:sz w:val="18"/>
        <w:szCs w:val="18"/>
      </w:rPr>
      <w:t>2</w:t>
    </w:r>
    <w:r w:rsidRPr="00D35DDE">
      <w:rPr>
        <w:rFonts w:asciiTheme="minorHAnsi" w:hAnsiTheme="minorHAnsi" w:cstheme="minorHAnsi"/>
        <w:sz w:val="18"/>
        <w:szCs w:val="18"/>
        <w:rtl/>
      </w:rPr>
      <w:fldChar w:fldCharType="end"/>
    </w:r>
  </w:p>
  <w:p w:rsidR="008F02A8" w:rsidRPr="00D35DDE" w:rsidRDefault="008F02A8" w:rsidP="003A63D3">
    <w:pPr>
      <w:pStyle w:val="Footer"/>
      <w:jc w:val="center"/>
      <w:rPr>
        <w:rFonts w:asciiTheme="minorHAnsi" w:hAnsiTheme="minorHAnsi" w:cstheme="minorHAnsi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2A8" w:rsidRPr="00D35DDE" w:rsidRDefault="008F02A8" w:rsidP="00C4430B">
    <w:pPr>
      <w:pStyle w:val="Footer"/>
      <w:pBdr>
        <w:top w:val="single" w:sz="4" w:space="1" w:color="auto"/>
      </w:pBdr>
      <w:bidi w:val="0"/>
      <w:jc w:val="center"/>
      <w:rPr>
        <w:rFonts w:asciiTheme="minorHAnsi" w:hAnsiTheme="minorHAnsi" w:cstheme="minorHAnsi"/>
        <w:sz w:val="18"/>
        <w:szCs w:val="18"/>
        <w:rtl/>
      </w:rPr>
    </w:pPr>
    <w:r>
      <w:rPr>
        <w:rFonts w:asciiTheme="minorHAnsi" w:hAnsiTheme="minorHAnsi" w:cstheme="minorHAnsi"/>
        <w:sz w:val="18"/>
        <w:szCs w:val="18"/>
      </w:rPr>
      <w:t>Page</w:t>
    </w:r>
    <w:r w:rsidRPr="00D35DDE">
      <w:rPr>
        <w:rFonts w:asciiTheme="minorHAnsi" w:hAnsiTheme="minorHAnsi" w:cstheme="minorHAnsi"/>
        <w:sz w:val="18"/>
        <w:szCs w:val="18"/>
        <w:rtl/>
      </w:rPr>
      <w:t xml:space="preserve"> </w:t>
    </w:r>
    <w:r w:rsidRPr="00D35DDE">
      <w:rPr>
        <w:rFonts w:asciiTheme="minorHAnsi" w:hAnsiTheme="minorHAnsi" w:cstheme="minorHAnsi"/>
        <w:sz w:val="18"/>
        <w:szCs w:val="18"/>
        <w:rtl/>
      </w:rPr>
      <w:fldChar w:fldCharType="begin"/>
    </w:r>
    <w:r w:rsidRPr="00D35DDE">
      <w:rPr>
        <w:rFonts w:asciiTheme="minorHAnsi" w:hAnsiTheme="minorHAnsi" w:cstheme="minorHAnsi"/>
        <w:sz w:val="18"/>
        <w:szCs w:val="18"/>
        <w:rtl/>
      </w:rPr>
      <w:instrText xml:space="preserve"> </w:instrText>
    </w:r>
    <w:r w:rsidRPr="00D35DDE">
      <w:rPr>
        <w:rFonts w:asciiTheme="minorHAnsi" w:hAnsiTheme="minorHAnsi" w:cstheme="minorHAnsi"/>
        <w:sz w:val="18"/>
        <w:szCs w:val="18"/>
      </w:rPr>
      <w:instrText>PAGE</w:instrText>
    </w:r>
    <w:r w:rsidRPr="00D35DDE">
      <w:rPr>
        <w:rFonts w:asciiTheme="minorHAnsi" w:hAnsiTheme="minorHAnsi" w:cstheme="minorHAnsi"/>
        <w:sz w:val="18"/>
        <w:szCs w:val="18"/>
        <w:rtl/>
      </w:rPr>
      <w:instrText xml:space="preserve"> </w:instrText>
    </w:r>
    <w:r w:rsidRPr="00D35DDE">
      <w:rPr>
        <w:rFonts w:asciiTheme="minorHAnsi" w:hAnsiTheme="minorHAnsi" w:cstheme="minorHAnsi"/>
        <w:sz w:val="18"/>
        <w:szCs w:val="18"/>
        <w:rtl/>
      </w:rPr>
      <w:fldChar w:fldCharType="separate"/>
    </w:r>
    <w:r w:rsidR="006E113E">
      <w:rPr>
        <w:rFonts w:asciiTheme="minorHAnsi" w:hAnsiTheme="minorHAnsi" w:cstheme="minorHAnsi"/>
        <w:noProof/>
        <w:sz w:val="18"/>
        <w:szCs w:val="18"/>
      </w:rPr>
      <w:t>13</w:t>
    </w:r>
    <w:r w:rsidRPr="00D35DDE">
      <w:rPr>
        <w:rFonts w:asciiTheme="minorHAnsi" w:hAnsiTheme="minorHAnsi" w:cstheme="minorHAnsi"/>
        <w:sz w:val="18"/>
        <w:szCs w:val="18"/>
        <w:rtl/>
      </w:rPr>
      <w:fldChar w:fldCharType="end"/>
    </w:r>
    <w:r w:rsidRPr="00D35DDE">
      <w:rPr>
        <w:rFonts w:asciiTheme="minorHAnsi" w:hAnsiTheme="minorHAnsi" w:cstheme="minorHAnsi"/>
        <w:sz w:val="18"/>
        <w:szCs w:val="18"/>
        <w:rtl/>
      </w:rPr>
      <w:t xml:space="preserve"> </w:t>
    </w:r>
    <w:r>
      <w:rPr>
        <w:rFonts w:asciiTheme="minorHAnsi" w:hAnsiTheme="minorHAnsi" w:cstheme="minorHAnsi"/>
        <w:sz w:val="18"/>
        <w:szCs w:val="18"/>
      </w:rPr>
      <w:t>of</w:t>
    </w:r>
    <w:r w:rsidRPr="00D35DDE">
      <w:rPr>
        <w:rFonts w:asciiTheme="minorHAnsi" w:hAnsiTheme="minorHAnsi" w:cstheme="minorHAnsi"/>
        <w:sz w:val="18"/>
        <w:szCs w:val="18"/>
        <w:rtl/>
      </w:rPr>
      <w:t xml:space="preserve"> </w:t>
    </w:r>
    <w:r w:rsidRPr="00D35DDE">
      <w:rPr>
        <w:rFonts w:asciiTheme="minorHAnsi" w:hAnsiTheme="minorHAnsi" w:cstheme="minorHAnsi"/>
        <w:sz w:val="18"/>
        <w:szCs w:val="18"/>
        <w:rtl/>
      </w:rPr>
      <w:fldChar w:fldCharType="begin"/>
    </w:r>
    <w:r w:rsidRPr="00D35DDE">
      <w:rPr>
        <w:rFonts w:asciiTheme="minorHAnsi" w:hAnsiTheme="minorHAnsi" w:cstheme="minorHAnsi"/>
        <w:sz w:val="18"/>
        <w:szCs w:val="18"/>
        <w:rtl/>
      </w:rPr>
      <w:instrText xml:space="preserve"> </w:instrText>
    </w:r>
    <w:r w:rsidRPr="00D35DDE">
      <w:rPr>
        <w:rFonts w:asciiTheme="minorHAnsi" w:hAnsiTheme="minorHAnsi" w:cstheme="minorHAnsi"/>
        <w:sz w:val="18"/>
        <w:szCs w:val="18"/>
      </w:rPr>
      <w:instrText>NUMPAGES</w:instrText>
    </w:r>
    <w:r w:rsidRPr="00D35DDE">
      <w:rPr>
        <w:rFonts w:asciiTheme="minorHAnsi" w:hAnsiTheme="minorHAnsi" w:cstheme="minorHAnsi"/>
        <w:sz w:val="18"/>
        <w:szCs w:val="18"/>
        <w:rtl/>
      </w:rPr>
      <w:instrText xml:space="preserve"> </w:instrText>
    </w:r>
    <w:r w:rsidRPr="00D35DDE">
      <w:rPr>
        <w:rFonts w:asciiTheme="minorHAnsi" w:hAnsiTheme="minorHAnsi" w:cstheme="minorHAnsi"/>
        <w:sz w:val="18"/>
        <w:szCs w:val="18"/>
        <w:rtl/>
      </w:rPr>
      <w:fldChar w:fldCharType="separate"/>
    </w:r>
    <w:r w:rsidR="004525B7">
      <w:rPr>
        <w:rFonts w:asciiTheme="minorHAnsi" w:hAnsiTheme="minorHAnsi" w:cstheme="minorHAnsi"/>
        <w:noProof/>
        <w:sz w:val="18"/>
        <w:szCs w:val="18"/>
      </w:rPr>
      <w:t>1</w:t>
    </w:r>
    <w:r w:rsidRPr="00D35DDE">
      <w:rPr>
        <w:rFonts w:asciiTheme="minorHAnsi" w:hAnsiTheme="minorHAnsi" w:cstheme="minorHAnsi"/>
        <w:sz w:val="18"/>
        <w:szCs w:val="18"/>
        <w:rtl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2A8" w:rsidRPr="00137AEE" w:rsidRDefault="008F02A8" w:rsidP="00EE56AF">
    <w:pPr>
      <w:bidi w:val="0"/>
      <w:spacing w:after="0"/>
      <w:ind w:left="-7"/>
      <w:jc w:val="center"/>
      <w:rPr>
        <w:rFonts w:asciiTheme="minorHAnsi" w:hAnsiTheme="minorHAnsi" w:cstheme="minorHAnsi"/>
        <w:sz w:val="16"/>
        <w:szCs w:val="16"/>
      </w:rPr>
    </w:pPr>
  </w:p>
  <w:p w:rsidR="008F02A8" w:rsidRPr="00137AEE" w:rsidRDefault="008F02A8" w:rsidP="00EE56AF">
    <w:pPr>
      <w:bidi w:val="0"/>
      <w:spacing w:after="0"/>
      <w:ind w:left="-7"/>
      <w:jc w:val="center"/>
      <w:rPr>
        <w:rFonts w:asciiTheme="minorHAnsi" w:hAnsiTheme="minorHAnsi" w:cstheme="minorHAnsi"/>
        <w:sz w:val="16"/>
        <w:szCs w:val="16"/>
      </w:rPr>
    </w:pPr>
  </w:p>
  <w:p w:rsidR="008F02A8" w:rsidRPr="00137AEE" w:rsidRDefault="008F02A8" w:rsidP="00EE56AF">
    <w:pPr>
      <w:bidi w:val="0"/>
      <w:spacing w:after="0"/>
      <w:ind w:left="-7"/>
      <w:jc w:val="center"/>
      <w:rPr>
        <w:rFonts w:asciiTheme="minorHAnsi" w:hAnsiTheme="minorHAnsi" w:cstheme="minorHAnsi"/>
        <w:sz w:val="16"/>
        <w:szCs w:val="16"/>
        <w:rtl/>
      </w:rPr>
    </w:pPr>
  </w:p>
  <w:p w:rsidR="008F02A8" w:rsidRPr="00137AEE" w:rsidRDefault="008F02A8" w:rsidP="00EE56AF">
    <w:pPr>
      <w:bidi w:val="0"/>
      <w:spacing w:after="0"/>
      <w:ind w:left="1269"/>
      <w:jc w:val="center"/>
      <w:rPr>
        <w:rFonts w:asciiTheme="minorHAnsi" w:hAnsiTheme="minorHAnsi" w:cstheme="minorHAnsi"/>
        <w:sz w:val="20"/>
        <w:szCs w:val="20"/>
        <w:rtl/>
      </w:rPr>
    </w:pPr>
  </w:p>
  <w:p w:rsidR="008F02A8" w:rsidRPr="00137AEE" w:rsidRDefault="008F02A8" w:rsidP="00EE56AF">
    <w:pPr>
      <w:pStyle w:val="Footer"/>
      <w:pBdr>
        <w:top w:val="single" w:sz="4" w:space="0" w:color="auto"/>
      </w:pBdr>
      <w:bidi w:val="0"/>
      <w:jc w:val="center"/>
      <w:rPr>
        <w:rFonts w:asciiTheme="minorHAnsi" w:hAnsiTheme="minorHAnsi" w:cstheme="minorHAnsi"/>
        <w:sz w:val="16"/>
        <w:szCs w:val="16"/>
        <w:rtl/>
      </w:rPr>
    </w:pPr>
    <w:r w:rsidRPr="00137AEE">
      <w:rPr>
        <w:rFonts w:asciiTheme="minorHAnsi" w:hAnsiTheme="minorHAnsi" w:cstheme="minorHAnsi"/>
        <w:sz w:val="20"/>
        <w:szCs w:val="20"/>
      </w:rPr>
      <w:t>Page</w:t>
    </w:r>
    <w:r w:rsidRPr="00137AEE">
      <w:rPr>
        <w:rFonts w:asciiTheme="minorHAnsi" w:hAnsiTheme="minorHAnsi" w:cstheme="minorHAnsi"/>
        <w:sz w:val="20"/>
        <w:szCs w:val="20"/>
        <w:rtl/>
      </w:rPr>
      <w:t xml:space="preserve"> </w:t>
    </w:r>
    <w:r w:rsidRPr="00137AEE">
      <w:rPr>
        <w:rFonts w:asciiTheme="minorHAnsi" w:hAnsiTheme="minorHAnsi" w:cstheme="minorHAnsi"/>
        <w:sz w:val="20"/>
        <w:szCs w:val="20"/>
        <w:rtl/>
      </w:rPr>
      <w:fldChar w:fldCharType="begin"/>
    </w:r>
    <w:r w:rsidRPr="00137AEE">
      <w:rPr>
        <w:rFonts w:asciiTheme="minorHAnsi" w:hAnsiTheme="minorHAnsi" w:cstheme="minorHAnsi"/>
        <w:sz w:val="20"/>
        <w:szCs w:val="20"/>
        <w:rtl/>
      </w:rPr>
      <w:instrText xml:space="preserve"> </w:instrText>
    </w:r>
    <w:r w:rsidRPr="00137AEE">
      <w:rPr>
        <w:rFonts w:asciiTheme="minorHAnsi" w:hAnsiTheme="minorHAnsi" w:cstheme="minorHAnsi"/>
        <w:sz w:val="20"/>
        <w:szCs w:val="20"/>
      </w:rPr>
      <w:instrText>PAGE</w:instrText>
    </w:r>
    <w:r w:rsidRPr="00137AEE">
      <w:rPr>
        <w:rFonts w:asciiTheme="minorHAnsi" w:hAnsiTheme="minorHAnsi" w:cstheme="minorHAnsi"/>
        <w:sz w:val="20"/>
        <w:szCs w:val="20"/>
        <w:rtl/>
      </w:rPr>
      <w:instrText xml:space="preserve"> </w:instrText>
    </w:r>
    <w:r w:rsidRPr="00137AEE">
      <w:rPr>
        <w:rFonts w:asciiTheme="minorHAnsi" w:hAnsiTheme="minorHAnsi" w:cstheme="minorHAnsi"/>
        <w:sz w:val="20"/>
        <w:szCs w:val="20"/>
        <w:rtl/>
      </w:rPr>
      <w:fldChar w:fldCharType="separate"/>
    </w:r>
    <w:r w:rsidR="00EE56AF">
      <w:rPr>
        <w:rFonts w:asciiTheme="minorHAnsi" w:hAnsiTheme="minorHAnsi" w:cstheme="minorHAnsi"/>
        <w:noProof/>
        <w:sz w:val="20"/>
        <w:szCs w:val="20"/>
      </w:rPr>
      <w:t>1</w:t>
    </w:r>
    <w:r w:rsidRPr="00137AEE">
      <w:rPr>
        <w:rFonts w:asciiTheme="minorHAnsi" w:hAnsiTheme="minorHAnsi" w:cstheme="minorHAnsi"/>
        <w:sz w:val="20"/>
        <w:szCs w:val="20"/>
        <w:rtl/>
      </w:rPr>
      <w:fldChar w:fldCharType="end"/>
    </w:r>
    <w:r w:rsidRPr="00137AEE">
      <w:rPr>
        <w:rFonts w:asciiTheme="minorHAnsi" w:hAnsiTheme="minorHAnsi" w:cstheme="minorHAnsi"/>
        <w:sz w:val="20"/>
        <w:szCs w:val="20"/>
        <w:rtl/>
      </w:rPr>
      <w:t xml:space="preserve"> </w:t>
    </w:r>
    <w:r w:rsidRPr="00137AEE">
      <w:rPr>
        <w:rFonts w:asciiTheme="minorHAnsi" w:hAnsiTheme="minorHAnsi" w:cstheme="minorHAnsi"/>
        <w:sz w:val="20"/>
        <w:szCs w:val="20"/>
      </w:rPr>
      <w:t>of</w:t>
    </w:r>
    <w:r w:rsidRPr="00137AEE">
      <w:rPr>
        <w:rFonts w:asciiTheme="minorHAnsi" w:hAnsiTheme="minorHAnsi" w:cstheme="minorHAnsi"/>
        <w:sz w:val="20"/>
        <w:szCs w:val="20"/>
        <w:rtl/>
      </w:rPr>
      <w:t xml:space="preserve"> </w:t>
    </w:r>
    <w:r w:rsidRPr="00137AEE">
      <w:rPr>
        <w:rFonts w:asciiTheme="minorHAnsi" w:hAnsiTheme="minorHAnsi" w:cstheme="minorHAnsi"/>
        <w:sz w:val="20"/>
        <w:szCs w:val="20"/>
        <w:rtl/>
      </w:rPr>
      <w:fldChar w:fldCharType="begin"/>
    </w:r>
    <w:r w:rsidRPr="00137AEE">
      <w:rPr>
        <w:rFonts w:asciiTheme="minorHAnsi" w:hAnsiTheme="minorHAnsi" w:cstheme="minorHAnsi"/>
        <w:sz w:val="20"/>
        <w:szCs w:val="20"/>
        <w:rtl/>
      </w:rPr>
      <w:instrText xml:space="preserve"> </w:instrText>
    </w:r>
    <w:r w:rsidRPr="00137AEE">
      <w:rPr>
        <w:rFonts w:asciiTheme="minorHAnsi" w:hAnsiTheme="minorHAnsi" w:cstheme="minorHAnsi"/>
        <w:sz w:val="20"/>
        <w:szCs w:val="20"/>
      </w:rPr>
      <w:instrText>NUMPAGES</w:instrText>
    </w:r>
    <w:r w:rsidRPr="00137AEE">
      <w:rPr>
        <w:rFonts w:asciiTheme="minorHAnsi" w:hAnsiTheme="minorHAnsi" w:cstheme="minorHAnsi"/>
        <w:sz w:val="20"/>
        <w:szCs w:val="20"/>
        <w:rtl/>
      </w:rPr>
      <w:instrText xml:space="preserve"> </w:instrText>
    </w:r>
    <w:r w:rsidRPr="00137AEE">
      <w:rPr>
        <w:rFonts w:asciiTheme="minorHAnsi" w:hAnsiTheme="minorHAnsi" w:cstheme="minorHAnsi"/>
        <w:sz w:val="20"/>
        <w:szCs w:val="20"/>
        <w:rtl/>
      </w:rPr>
      <w:fldChar w:fldCharType="separate"/>
    </w:r>
    <w:r w:rsidR="00EE56AF">
      <w:rPr>
        <w:rFonts w:asciiTheme="minorHAnsi" w:hAnsiTheme="minorHAnsi" w:cstheme="minorHAnsi"/>
        <w:noProof/>
        <w:sz w:val="20"/>
        <w:szCs w:val="20"/>
      </w:rPr>
      <w:t>2</w:t>
    </w:r>
    <w:r w:rsidRPr="00137AEE">
      <w:rPr>
        <w:rFonts w:asciiTheme="minorHAnsi" w:hAnsiTheme="minorHAnsi" w:cstheme="minorHAnsi"/>
        <w:sz w:val="20"/>
        <w:szCs w:val="20"/>
        <w:rtl/>
      </w:rPr>
      <w:fldChar w:fldCharType="end"/>
    </w:r>
  </w:p>
  <w:p w:rsidR="008F02A8" w:rsidRPr="00137AEE" w:rsidRDefault="008F02A8" w:rsidP="00EE56AF">
    <w:pPr>
      <w:bidi w:val="0"/>
      <w:spacing w:after="0"/>
      <w:ind w:left="1269"/>
      <w:jc w:val="center"/>
      <w:rPr>
        <w:rFonts w:asciiTheme="minorHAnsi" w:hAnsiTheme="minorHAnsi" w:cstheme="minorHAnsi"/>
        <w:sz w:val="20"/>
        <w:szCs w:val="20"/>
        <w:rtl/>
      </w:rPr>
    </w:pPr>
  </w:p>
  <w:p w:rsidR="008F02A8" w:rsidRPr="00137AEE" w:rsidRDefault="008F02A8" w:rsidP="00EE56AF">
    <w:pPr>
      <w:bidi w:val="0"/>
      <w:spacing w:after="0"/>
      <w:ind w:left="1269"/>
      <w:jc w:val="center"/>
      <w:rPr>
        <w:rFonts w:asciiTheme="minorHAnsi" w:hAnsiTheme="minorHAnsi" w:cstheme="minorHAnsi"/>
        <w:sz w:val="20"/>
        <w:szCs w:val="20"/>
        <w:rtl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3F20" w:rsidRDefault="00BB3F20">
      <w:r>
        <w:separator/>
      </w:r>
    </w:p>
  </w:footnote>
  <w:footnote w:type="continuationSeparator" w:id="0">
    <w:p w:rsidR="00BB3F20" w:rsidRDefault="00BB3F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2A8" w:rsidRPr="00117E7C" w:rsidRDefault="008F02A8" w:rsidP="00D35DDE">
    <w:pPr>
      <w:pStyle w:val="Header"/>
      <w:tabs>
        <w:tab w:val="clear" w:pos="8306"/>
        <w:tab w:val="left" w:pos="990"/>
        <w:tab w:val="right" w:pos="8640"/>
      </w:tabs>
      <w:jc w:val="both"/>
      <w:rPr>
        <w:rFonts w:ascii="David" w:hAnsi="David"/>
        <w:sz w:val="16"/>
        <w:szCs w:val="1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2A8" w:rsidRPr="00E738A5" w:rsidRDefault="008F02A8" w:rsidP="00E738A5">
    <w:pPr>
      <w:pStyle w:val="Header"/>
      <w:rPr>
        <w:rtl/>
      </w:rPr>
    </w:pPr>
    <w:r>
      <w:rPr>
        <w:noProof/>
      </w:rPr>
      <w:drawing>
        <wp:inline distT="0" distB="0" distL="0" distR="0" wp14:anchorId="56C3D04F" wp14:editId="311B44F6">
          <wp:extent cx="5545455" cy="762000"/>
          <wp:effectExtent l="0" t="0" r="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45455" cy="76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33E36"/>
    <w:multiLevelType w:val="multilevel"/>
    <w:tmpl w:val="F85C6888"/>
    <w:lvl w:ilvl="0">
      <w:start w:val="1"/>
      <w:numFmt w:val="decimal"/>
      <w:pStyle w:val="Style2"/>
      <w:lvlText w:val="%1."/>
      <w:lvlJc w:val="left"/>
      <w:pPr>
        <w:tabs>
          <w:tab w:val="num" w:pos="360"/>
        </w:tabs>
        <w:ind w:left="0" w:firstLine="0"/>
      </w:pPr>
      <w:rPr>
        <w:rFonts w:hint="default"/>
        <w:b/>
        <w:bCs/>
        <w:i w:val="0"/>
        <w:iCs w:val="0"/>
        <w:lang w:bidi="he-IL"/>
      </w:rPr>
    </w:lvl>
    <w:lvl w:ilvl="1">
      <w:start w:val="1"/>
      <w:numFmt w:val="hebrew1"/>
      <w:pStyle w:val="Style1"/>
      <w:lvlText w:val="%2."/>
      <w:lvlJc w:val="left"/>
      <w:pPr>
        <w:tabs>
          <w:tab w:val="num" w:pos="1260"/>
        </w:tabs>
        <w:ind w:left="900" w:firstLine="0"/>
      </w:pPr>
      <w:rPr>
        <w:rFonts w:cs="David" w:hint="cs"/>
        <w:b/>
        <w:bCs/>
        <w:i w:val="0"/>
        <w:iCs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1" w15:restartNumberingAfterBreak="0">
    <w:nsid w:val="0044541F"/>
    <w:multiLevelType w:val="hybridMultilevel"/>
    <w:tmpl w:val="C67E6422"/>
    <w:lvl w:ilvl="0" w:tplc="C74E9CDC">
      <w:start w:val="1"/>
      <w:numFmt w:val="bullet"/>
      <w:lvlText w:val=""/>
      <w:lvlJc w:val="left"/>
      <w:pPr>
        <w:ind w:left="360" w:hanging="360"/>
      </w:pPr>
      <w:rPr>
        <w:rFonts w:ascii="Symbol" w:eastAsia="Times New Roman" w:hAnsi="Symbol" w:cstheme="minorHAnsi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2D13A23"/>
    <w:multiLevelType w:val="multilevel"/>
    <w:tmpl w:val="71ECF36A"/>
    <w:lvl w:ilvl="0">
      <w:start w:val="1"/>
      <w:numFmt w:val="decimal"/>
      <w:pStyle w:val="Heading2"/>
      <w:lvlText w:val="%1)"/>
      <w:lvlJc w:val="left"/>
      <w:pPr>
        <w:tabs>
          <w:tab w:val="num" w:pos="360"/>
        </w:tabs>
        <w:ind w:left="360" w:right="360" w:hanging="360"/>
      </w:pPr>
      <w:rPr>
        <w:rFonts w:hint="default"/>
      </w:rPr>
    </w:lvl>
    <w:lvl w:ilvl="1">
      <w:start w:val="1"/>
      <w:numFmt w:val="hebrew1"/>
      <w:pStyle w:val="Heading3"/>
      <w:lvlText w:val="%2)"/>
      <w:lvlJc w:val="left"/>
      <w:pPr>
        <w:tabs>
          <w:tab w:val="num" w:pos="720"/>
        </w:tabs>
        <w:ind w:left="720" w:righ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righ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righ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righ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righ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righ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righ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right="3240" w:hanging="360"/>
      </w:pPr>
      <w:rPr>
        <w:rFonts w:hint="default"/>
      </w:rPr>
    </w:lvl>
  </w:abstractNum>
  <w:abstractNum w:abstractNumId="3" w15:restartNumberingAfterBreak="0">
    <w:nsid w:val="10930B56"/>
    <w:multiLevelType w:val="hybridMultilevel"/>
    <w:tmpl w:val="E7728182"/>
    <w:lvl w:ilvl="0" w:tplc="054C792C">
      <w:start w:val="1"/>
      <w:numFmt w:val="decimal"/>
      <w:lvlText w:val="%1."/>
      <w:lvlJc w:val="left"/>
      <w:pPr>
        <w:ind w:left="72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3" w:hanging="360"/>
      </w:pPr>
    </w:lvl>
    <w:lvl w:ilvl="2" w:tplc="0409001B" w:tentative="1">
      <w:start w:val="1"/>
      <w:numFmt w:val="lowerRoman"/>
      <w:lvlText w:val="%3."/>
      <w:lvlJc w:val="right"/>
      <w:pPr>
        <w:ind w:left="2163" w:hanging="180"/>
      </w:pPr>
    </w:lvl>
    <w:lvl w:ilvl="3" w:tplc="0409000F" w:tentative="1">
      <w:start w:val="1"/>
      <w:numFmt w:val="decimal"/>
      <w:lvlText w:val="%4."/>
      <w:lvlJc w:val="left"/>
      <w:pPr>
        <w:ind w:left="2883" w:hanging="360"/>
      </w:pPr>
    </w:lvl>
    <w:lvl w:ilvl="4" w:tplc="04090019" w:tentative="1">
      <w:start w:val="1"/>
      <w:numFmt w:val="lowerLetter"/>
      <w:lvlText w:val="%5."/>
      <w:lvlJc w:val="left"/>
      <w:pPr>
        <w:ind w:left="3603" w:hanging="360"/>
      </w:pPr>
    </w:lvl>
    <w:lvl w:ilvl="5" w:tplc="0409001B" w:tentative="1">
      <w:start w:val="1"/>
      <w:numFmt w:val="lowerRoman"/>
      <w:lvlText w:val="%6."/>
      <w:lvlJc w:val="right"/>
      <w:pPr>
        <w:ind w:left="4323" w:hanging="180"/>
      </w:pPr>
    </w:lvl>
    <w:lvl w:ilvl="6" w:tplc="0409000F" w:tentative="1">
      <w:start w:val="1"/>
      <w:numFmt w:val="decimal"/>
      <w:lvlText w:val="%7."/>
      <w:lvlJc w:val="left"/>
      <w:pPr>
        <w:ind w:left="5043" w:hanging="360"/>
      </w:pPr>
    </w:lvl>
    <w:lvl w:ilvl="7" w:tplc="04090019" w:tentative="1">
      <w:start w:val="1"/>
      <w:numFmt w:val="lowerLetter"/>
      <w:lvlText w:val="%8."/>
      <w:lvlJc w:val="left"/>
      <w:pPr>
        <w:ind w:left="5763" w:hanging="360"/>
      </w:pPr>
    </w:lvl>
    <w:lvl w:ilvl="8" w:tplc="0409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4" w15:restartNumberingAfterBreak="0">
    <w:nsid w:val="17735A95"/>
    <w:multiLevelType w:val="multilevel"/>
    <w:tmpl w:val="982A0F8C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5" w15:restartNumberingAfterBreak="0">
    <w:nsid w:val="1C1A3DDE"/>
    <w:multiLevelType w:val="hybridMultilevel"/>
    <w:tmpl w:val="58449016"/>
    <w:lvl w:ilvl="0" w:tplc="F9F836F8">
      <w:start w:val="1"/>
      <w:numFmt w:val="bullet"/>
      <w:lvlText w:val=""/>
      <w:lvlJc w:val="left"/>
      <w:pPr>
        <w:ind w:left="810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7" w:hanging="360"/>
      </w:pPr>
      <w:rPr>
        <w:rFonts w:ascii="Wingdings" w:hAnsi="Wingdings" w:hint="default"/>
      </w:rPr>
    </w:lvl>
  </w:abstractNum>
  <w:abstractNum w:abstractNumId="6" w15:restartNumberingAfterBreak="0">
    <w:nsid w:val="22B5257E"/>
    <w:multiLevelType w:val="multilevel"/>
    <w:tmpl w:val="1A58FE7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2F96A22"/>
    <w:multiLevelType w:val="multilevel"/>
    <w:tmpl w:val="9DCE8C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230F31D6"/>
    <w:multiLevelType w:val="hybridMultilevel"/>
    <w:tmpl w:val="4F5CFFEE"/>
    <w:lvl w:ilvl="0" w:tplc="F9F836F8">
      <w:start w:val="1"/>
      <w:numFmt w:val="bullet"/>
      <w:lvlText w:val=""/>
      <w:lvlJc w:val="left"/>
      <w:pPr>
        <w:ind w:left="810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7" w:hanging="360"/>
      </w:pPr>
      <w:rPr>
        <w:rFonts w:ascii="Wingdings" w:hAnsi="Wingdings" w:hint="default"/>
      </w:rPr>
    </w:lvl>
  </w:abstractNum>
  <w:abstractNum w:abstractNumId="9" w15:restartNumberingAfterBreak="0">
    <w:nsid w:val="253942C3"/>
    <w:multiLevelType w:val="hybridMultilevel"/>
    <w:tmpl w:val="09623068"/>
    <w:lvl w:ilvl="0" w:tplc="7856E6E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8EE20B90">
      <w:start w:val="1"/>
      <w:numFmt w:val="decimal"/>
      <w:lvlText w:val="%2."/>
      <w:lvlJc w:val="left"/>
      <w:pPr>
        <w:ind w:left="1080" w:hanging="360"/>
      </w:pPr>
      <w:rPr>
        <w:rFonts w:ascii="Inconsolata" w:eastAsia="Times New Roman" w:hAnsi="Inconsolata" w:cs="David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0F1AFD"/>
    <w:multiLevelType w:val="hybridMultilevel"/>
    <w:tmpl w:val="31526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482A42"/>
    <w:multiLevelType w:val="hybridMultilevel"/>
    <w:tmpl w:val="320A1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E40AF422">
      <w:start w:val="1"/>
      <w:numFmt w:val="hebrew1"/>
      <w:lvlText w:val="%3."/>
      <w:lvlJc w:val="left"/>
      <w:pPr>
        <w:ind w:left="3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7223A5"/>
    <w:multiLevelType w:val="multilevel"/>
    <w:tmpl w:val="C9D0A358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29C063C2"/>
    <w:multiLevelType w:val="hybridMultilevel"/>
    <w:tmpl w:val="171E4A24"/>
    <w:lvl w:ilvl="0" w:tplc="F858F72E">
      <w:start w:val="1"/>
      <w:numFmt w:val="decimal"/>
      <w:lvlText w:val="%1."/>
      <w:lvlJc w:val="left"/>
      <w:pPr>
        <w:ind w:left="360" w:hanging="360"/>
      </w:pPr>
      <w:rPr>
        <w:rFonts w:ascii="David" w:hAnsi="David" w:cs="David" w:hint="default"/>
        <w:b w:val="0"/>
        <w:bCs w:val="0"/>
        <w:color w:val="000000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b w:val="0"/>
        <w:bCs w:val="0"/>
      </w:rPr>
    </w:lvl>
    <w:lvl w:ilvl="3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 w:tplc="7A5ED41E">
      <w:start w:val="1"/>
      <w:numFmt w:val="decimal"/>
      <w:lvlText w:val="%5."/>
      <w:lvlJc w:val="left"/>
      <w:pPr>
        <w:ind w:left="1080" w:hanging="360"/>
      </w:pPr>
      <w:rPr>
        <w:rFonts w:ascii="Inconsolata" w:eastAsia="Times New Roman" w:hAnsi="Inconsolata" w:cs="David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287423"/>
    <w:multiLevelType w:val="hybridMultilevel"/>
    <w:tmpl w:val="06B6EFAE"/>
    <w:lvl w:ilvl="0" w:tplc="C2F49F0C">
      <w:numFmt w:val="bullet"/>
      <w:lvlText w:val=""/>
      <w:lvlJc w:val="left"/>
      <w:pPr>
        <w:ind w:left="1083" w:hanging="360"/>
      </w:pPr>
      <w:rPr>
        <w:rFonts w:ascii="Symbol" w:eastAsia="Calibri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15" w15:restartNumberingAfterBreak="0">
    <w:nsid w:val="309E4A09"/>
    <w:multiLevelType w:val="hybridMultilevel"/>
    <w:tmpl w:val="06264516"/>
    <w:lvl w:ilvl="0" w:tplc="FD5C707E">
      <w:start w:val="1"/>
      <w:numFmt w:val="decimal"/>
      <w:lvlText w:val="%1."/>
      <w:lvlJc w:val="left"/>
      <w:pPr>
        <w:ind w:left="723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3" w:hanging="360"/>
      </w:pPr>
    </w:lvl>
    <w:lvl w:ilvl="2" w:tplc="0409001B" w:tentative="1">
      <w:start w:val="1"/>
      <w:numFmt w:val="lowerRoman"/>
      <w:lvlText w:val="%3."/>
      <w:lvlJc w:val="right"/>
      <w:pPr>
        <w:ind w:left="2163" w:hanging="180"/>
      </w:pPr>
    </w:lvl>
    <w:lvl w:ilvl="3" w:tplc="0409000F" w:tentative="1">
      <w:start w:val="1"/>
      <w:numFmt w:val="decimal"/>
      <w:lvlText w:val="%4."/>
      <w:lvlJc w:val="left"/>
      <w:pPr>
        <w:ind w:left="2883" w:hanging="360"/>
      </w:pPr>
    </w:lvl>
    <w:lvl w:ilvl="4" w:tplc="04090019" w:tentative="1">
      <w:start w:val="1"/>
      <w:numFmt w:val="lowerLetter"/>
      <w:lvlText w:val="%5."/>
      <w:lvlJc w:val="left"/>
      <w:pPr>
        <w:ind w:left="3603" w:hanging="360"/>
      </w:pPr>
    </w:lvl>
    <w:lvl w:ilvl="5" w:tplc="0409001B" w:tentative="1">
      <w:start w:val="1"/>
      <w:numFmt w:val="lowerRoman"/>
      <w:lvlText w:val="%6."/>
      <w:lvlJc w:val="right"/>
      <w:pPr>
        <w:ind w:left="4323" w:hanging="180"/>
      </w:pPr>
    </w:lvl>
    <w:lvl w:ilvl="6" w:tplc="0409000F" w:tentative="1">
      <w:start w:val="1"/>
      <w:numFmt w:val="decimal"/>
      <w:lvlText w:val="%7."/>
      <w:lvlJc w:val="left"/>
      <w:pPr>
        <w:ind w:left="5043" w:hanging="360"/>
      </w:pPr>
    </w:lvl>
    <w:lvl w:ilvl="7" w:tplc="04090019" w:tentative="1">
      <w:start w:val="1"/>
      <w:numFmt w:val="lowerLetter"/>
      <w:lvlText w:val="%8."/>
      <w:lvlJc w:val="left"/>
      <w:pPr>
        <w:ind w:left="5763" w:hanging="360"/>
      </w:pPr>
    </w:lvl>
    <w:lvl w:ilvl="8" w:tplc="0409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16" w15:restartNumberingAfterBreak="0">
    <w:nsid w:val="30D92B4F"/>
    <w:multiLevelType w:val="multilevel"/>
    <w:tmpl w:val="DB5E38BE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4"/>
      <w:numFmt w:val="lowerLetter"/>
      <w:lvlText w:val="%2."/>
      <w:lvlJc w:val="left"/>
      <w:pPr>
        <w:ind w:left="108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17" w15:restartNumberingAfterBreak="0">
    <w:nsid w:val="30E872BF"/>
    <w:multiLevelType w:val="hybridMultilevel"/>
    <w:tmpl w:val="3FBC9BE6"/>
    <w:lvl w:ilvl="0" w:tplc="7A22DA9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E47244"/>
    <w:multiLevelType w:val="multilevel"/>
    <w:tmpl w:val="9DCE8C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39D432B3"/>
    <w:multiLevelType w:val="multilevel"/>
    <w:tmpl w:val="9DCE8C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3D8F65AF"/>
    <w:multiLevelType w:val="hybridMultilevel"/>
    <w:tmpl w:val="2358348E"/>
    <w:lvl w:ilvl="0" w:tplc="A866C4EC">
      <w:start w:val="1"/>
      <w:numFmt w:val="decimal"/>
      <w:lvlText w:val="%1."/>
      <w:lvlJc w:val="left"/>
      <w:pPr>
        <w:ind w:left="720" w:hanging="360"/>
      </w:pPr>
      <w:rPr>
        <w:rFonts w:ascii="David" w:eastAsia="David" w:hAnsi="David" w:cs="David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810F43"/>
    <w:multiLevelType w:val="hybridMultilevel"/>
    <w:tmpl w:val="40E021A4"/>
    <w:lvl w:ilvl="0" w:tplc="CC4AC780">
      <w:start w:val="15"/>
      <w:numFmt w:val="decimal"/>
      <w:pStyle w:val="MTDisplayEquation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  <w:lang w:bidi="he-IL"/>
      </w:rPr>
    </w:lvl>
    <w:lvl w:ilvl="1" w:tplc="04090019">
      <w:start w:val="1"/>
      <w:numFmt w:val="lowerLetter"/>
      <w:lvlText w:val="%2."/>
      <w:lvlJc w:val="left"/>
      <w:pPr>
        <w:tabs>
          <w:tab w:val="num" w:pos="901"/>
        </w:tabs>
        <w:ind w:left="901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1"/>
        </w:tabs>
        <w:ind w:left="162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1"/>
        </w:tabs>
        <w:ind w:left="234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1"/>
        </w:tabs>
        <w:ind w:left="306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1"/>
        </w:tabs>
        <w:ind w:left="378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1"/>
        </w:tabs>
        <w:ind w:left="450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1"/>
        </w:tabs>
        <w:ind w:left="522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1"/>
        </w:tabs>
        <w:ind w:left="5941" w:hanging="180"/>
      </w:pPr>
    </w:lvl>
  </w:abstractNum>
  <w:abstractNum w:abstractNumId="22" w15:restartNumberingAfterBreak="0">
    <w:nsid w:val="3F83584B"/>
    <w:multiLevelType w:val="hybridMultilevel"/>
    <w:tmpl w:val="30488196"/>
    <w:lvl w:ilvl="0" w:tplc="F858F72E">
      <w:start w:val="1"/>
      <w:numFmt w:val="decimal"/>
      <w:lvlText w:val="%1."/>
      <w:lvlJc w:val="left"/>
      <w:pPr>
        <w:ind w:left="360" w:hanging="360"/>
      </w:pPr>
      <w:rPr>
        <w:rFonts w:ascii="David" w:hAnsi="David" w:cs="David" w:hint="default"/>
        <w:b w:val="0"/>
        <w:bCs w:val="0"/>
        <w:color w:val="000000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823E1"/>
    <w:multiLevelType w:val="hybridMultilevel"/>
    <w:tmpl w:val="E9A292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8B0447"/>
    <w:multiLevelType w:val="hybridMultilevel"/>
    <w:tmpl w:val="EEDACE1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004919"/>
    <w:multiLevelType w:val="hybridMultilevel"/>
    <w:tmpl w:val="094618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2652CE"/>
    <w:multiLevelType w:val="hybridMultilevel"/>
    <w:tmpl w:val="0EAA066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21AAD80C">
      <w:start w:val="1"/>
      <w:numFmt w:val="hebrew1"/>
      <w:lvlText w:val="%2."/>
      <w:lvlJc w:val="left"/>
      <w:pPr>
        <w:ind w:left="1080" w:hanging="360"/>
      </w:pPr>
      <w:rPr>
        <w:rFonts w:hint="default"/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5F47EC"/>
    <w:multiLevelType w:val="hybridMultilevel"/>
    <w:tmpl w:val="A3E41500"/>
    <w:lvl w:ilvl="0" w:tplc="8334DCD0">
      <w:start w:val="1"/>
      <w:numFmt w:val="hebrew1"/>
      <w:lvlText w:val="%1."/>
      <w:lvlJc w:val="left"/>
      <w:pPr>
        <w:ind w:left="360" w:hanging="360"/>
      </w:pPr>
      <w:rPr>
        <w:rFonts w:ascii="David" w:eastAsia="Arial" w:hAnsi="David" w:cs="David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8B0F94"/>
    <w:multiLevelType w:val="hybridMultilevel"/>
    <w:tmpl w:val="04DCE59A"/>
    <w:lvl w:ilvl="0" w:tplc="F544FB1C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F34C2B"/>
    <w:multiLevelType w:val="multilevel"/>
    <w:tmpl w:val="9DCE8C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63700490"/>
    <w:multiLevelType w:val="hybridMultilevel"/>
    <w:tmpl w:val="B3320164"/>
    <w:lvl w:ilvl="0" w:tplc="D8C207C6">
      <w:start w:val="1"/>
      <w:numFmt w:val="decimal"/>
      <w:lvlText w:val="%1."/>
      <w:lvlJc w:val="left"/>
      <w:pPr>
        <w:ind w:left="72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3" w:hanging="360"/>
      </w:pPr>
    </w:lvl>
    <w:lvl w:ilvl="2" w:tplc="0409001B" w:tentative="1">
      <w:start w:val="1"/>
      <w:numFmt w:val="lowerRoman"/>
      <w:lvlText w:val="%3."/>
      <w:lvlJc w:val="right"/>
      <w:pPr>
        <w:ind w:left="2163" w:hanging="180"/>
      </w:pPr>
    </w:lvl>
    <w:lvl w:ilvl="3" w:tplc="0409000F" w:tentative="1">
      <w:start w:val="1"/>
      <w:numFmt w:val="decimal"/>
      <w:lvlText w:val="%4."/>
      <w:lvlJc w:val="left"/>
      <w:pPr>
        <w:ind w:left="2883" w:hanging="360"/>
      </w:pPr>
    </w:lvl>
    <w:lvl w:ilvl="4" w:tplc="04090019" w:tentative="1">
      <w:start w:val="1"/>
      <w:numFmt w:val="lowerLetter"/>
      <w:lvlText w:val="%5."/>
      <w:lvlJc w:val="left"/>
      <w:pPr>
        <w:ind w:left="3603" w:hanging="360"/>
      </w:pPr>
    </w:lvl>
    <w:lvl w:ilvl="5" w:tplc="0409001B" w:tentative="1">
      <w:start w:val="1"/>
      <w:numFmt w:val="lowerRoman"/>
      <w:lvlText w:val="%6."/>
      <w:lvlJc w:val="right"/>
      <w:pPr>
        <w:ind w:left="4323" w:hanging="180"/>
      </w:pPr>
    </w:lvl>
    <w:lvl w:ilvl="6" w:tplc="0409000F" w:tentative="1">
      <w:start w:val="1"/>
      <w:numFmt w:val="decimal"/>
      <w:lvlText w:val="%7."/>
      <w:lvlJc w:val="left"/>
      <w:pPr>
        <w:ind w:left="5043" w:hanging="360"/>
      </w:pPr>
    </w:lvl>
    <w:lvl w:ilvl="7" w:tplc="04090019" w:tentative="1">
      <w:start w:val="1"/>
      <w:numFmt w:val="lowerLetter"/>
      <w:lvlText w:val="%8."/>
      <w:lvlJc w:val="left"/>
      <w:pPr>
        <w:ind w:left="5763" w:hanging="360"/>
      </w:pPr>
    </w:lvl>
    <w:lvl w:ilvl="8" w:tplc="0409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31" w15:restartNumberingAfterBreak="0">
    <w:nsid w:val="658915B9"/>
    <w:multiLevelType w:val="hybridMultilevel"/>
    <w:tmpl w:val="F410A762"/>
    <w:lvl w:ilvl="0" w:tplc="9160997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1317E1"/>
    <w:multiLevelType w:val="hybridMultilevel"/>
    <w:tmpl w:val="458672FC"/>
    <w:lvl w:ilvl="0" w:tplc="F9F836F8">
      <w:start w:val="1"/>
      <w:numFmt w:val="bullet"/>
      <w:lvlText w:val=""/>
      <w:lvlJc w:val="left"/>
      <w:pPr>
        <w:ind w:left="1083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33" w15:restartNumberingAfterBreak="0">
    <w:nsid w:val="6B8E0278"/>
    <w:multiLevelType w:val="hybridMultilevel"/>
    <w:tmpl w:val="EEDACE1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C2814C3"/>
    <w:multiLevelType w:val="hybridMultilevel"/>
    <w:tmpl w:val="30488196"/>
    <w:lvl w:ilvl="0" w:tplc="F858F72E">
      <w:start w:val="1"/>
      <w:numFmt w:val="decimal"/>
      <w:lvlText w:val="%1."/>
      <w:lvlJc w:val="left"/>
      <w:pPr>
        <w:ind w:left="360" w:hanging="360"/>
      </w:pPr>
      <w:rPr>
        <w:rFonts w:ascii="David" w:hAnsi="David" w:cs="David" w:hint="default"/>
        <w:b w:val="0"/>
        <w:bCs w:val="0"/>
        <w:color w:val="000000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DCB6533"/>
    <w:multiLevelType w:val="hybridMultilevel"/>
    <w:tmpl w:val="CBD669C0"/>
    <w:lvl w:ilvl="0" w:tplc="ED848A14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57276A4"/>
    <w:multiLevelType w:val="hybridMultilevel"/>
    <w:tmpl w:val="EEDACE1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B61035B"/>
    <w:multiLevelType w:val="hybridMultilevel"/>
    <w:tmpl w:val="2C78785A"/>
    <w:lvl w:ilvl="0" w:tplc="FC62D680">
      <w:start w:val="1"/>
      <w:numFmt w:val="hebrew1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938CC724">
      <w:start w:val="1"/>
      <w:numFmt w:val="decimal"/>
      <w:lvlText w:val="%2."/>
      <w:lvlJc w:val="left"/>
      <w:pPr>
        <w:ind w:left="1080" w:hanging="360"/>
      </w:pPr>
      <w:rPr>
        <w:rFonts w:ascii="Inconsolata" w:eastAsia="Times New Roman" w:hAnsi="Inconsolata" w:cs="David"/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21"/>
  </w:num>
  <w:num w:numId="4">
    <w:abstractNumId w:val="30"/>
  </w:num>
  <w:num w:numId="5">
    <w:abstractNumId w:val="15"/>
  </w:num>
  <w:num w:numId="6">
    <w:abstractNumId w:val="32"/>
  </w:num>
  <w:num w:numId="7">
    <w:abstractNumId w:val="3"/>
  </w:num>
  <w:num w:numId="8">
    <w:abstractNumId w:val="11"/>
  </w:num>
  <w:num w:numId="9">
    <w:abstractNumId w:val="23"/>
  </w:num>
  <w:num w:numId="10">
    <w:abstractNumId w:val="20"/>
  </w:num>
  <w:num w:numId="11">
    <w:abstractNumId w:val="5"/>
  </w:num>
  <w:num w:numId="12">
    <w:abstractNumId w:val="8"/>
  </w:num>
  <w:num w:numId="13">
    <w:abstractNumId w:val="32"/>
  </w:num>
  <w:num w:numId="14">
    <w:abstractNumId w:val="14"/>
  </w:num>
  <w:num w:numId="15">
    <w:abstractNumId w:val="4"/>
  </w:num>
  <w:num w:numId="16">
    <w:abstractNumId w:val="29"/>
  </w:num>
  <w:num w:numId="17">
    <w:abstractNumId w:val="34"/>
  </w:num>
  <w:num w:numId="18">
    <w:abstractNumId w:val="1"/>
  </w:num>
  <w:num w:numId="19">
    <w:abstractNumId w:val="33"/>
  </w:num>
  <w:num w:numId="20">
    <w:abstractNumId w:val="36"/>
  </w:num>
  <w:num w:numId="21">
    <w:abstractNumId w:val="24"/>
  </w:num>
  <w:num w:numId="22">
    <w:abstractNumId w:val="35"/>
  </w:num>
  <w:num w:numId="23">
    <w:abstractNumId w:val="26"/>
  </w:num>
  <w:num w:numId="24">
    <w:abstractNumId w:val="13"/>
  </w:num>
  <w:num w:numId="25">
    <w:abstractNumId w:val="19"/>
  </w:num>
  <w:num w:numId="26">
    <w:abstractNumId w:val="12"/>
  </w:num>
  <w:num w:numId="27">
    <w:abstractNumId w:val="7"/>
  </w:num>
  <w:num w:numId="28">
    <w:abstractNumId w:val="9"/>
  </w:num>
  <w:num w:numId="29">
    <w:abstractNumId w:val="37"/>
  </w:num>
  <w:num w:numId="30">
    <w:abstractNumId w:val="31"/>
  </w:num>
  <w:num w:numId="31">
    <w:abstractNumId w:val="18"/>
  </w:num>
  <w:num w:numId="32">
    <w:abstractNumId w:val="16"/>
  </w:num>
  <w:num w:numId="33">
    <w:abstractNumId w:val="27"/>
  </w:num>
  <w:num w:numId="34">
    <w:abstractNumId w:val="22"/>
  </w:num>
  <w:num w:numId="35">
    <w:abstractNumId w:val="6"/>
  </w:num>
  <w:num w:numId="36">
    <w:abstractNumId w:val="17"/>
  </w:num>
  <w:num w:numId="37">
    <w:abstractNumId w:val="10"/>
  </w:num>
  <w:num w:numId="38">
    <w:abstractNumId w:val="25"/>
  </w:num>
  <w:num w:numId="39">
    <w:abstractNumId w:val="2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9cf,#4d4d4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A8B"/>
    <w:rsid w:val="00001071"/>
    <w:rsid w:val="00002698"/>
    <w:rsid w:val="0000286E"/>
    <w:rsid w:val="0000377A"/>
    <w:rsid w:val="00004322"/>
    <w:rsid w:val="0000443D"/>
    <w:rsid w:val="000045C1"/>
    <w:rsid w:val="00004687"/>
    <w:rsid w:val="00005CBC"/>
    <w:rsid w:val="00005DF5"/>
    <w:rsid w:val="000065B2"/>
    <w:rsid w:val="00006CAA"/>
    <w:rsid w:val="00007ECC"/>
    <w:rsid w:val="00010E75"/>
    <w:rsid w:val="00011D43"/>
    <w:rsid w:val="000129EB"/>
    <w:rsid w:val="00013FF7"/>
    <w:rsid w:val="00017300"/>
    <w:rsid w:val="000202B4"/>
    <w:rsid w:val="00020F57"/>
    <w:rsid w:val="00021EFE"/>
    <w:rsid w:val="00023290"/>
    <w:rsid w:val="00023842"/>
    <w:rsid w:val="00026E36"/>
    <w:rsid w:val="0002766D"/>
    <w:rsid w:val="000334D0"/>
    <w:rsid w:val="00033522"/>
    <w:rsid w:val="000346D5"/>
    <w:rsid w:val="00034EB6"/>
    <w:rsid w:val="000353E0"/>
    <w:rsid w:val="00035EA5"/>
    <w:rsid w:val="0003668B"/>
    <w:rsid w:val="00036EBA"/>
    <w:rsid w:val="0003716A"/>
    <w:rsid w:val="000413A9"/>
    <w:rsid w:val="00042A09"/>
    <w:rsid w:val="00042F14"/>
    <w:rsid w:val="00043B44"/>
    <w:rsid w:val="000440A0"/>
    <w:rsid w:val="0004490A"/>
    <w:rsid w:val="000451FF"/>
    <w:rsid w:val="0005186C"/>
    <w:rsid w:val="000529CF"/>
    <w:rsid w:val="000542F2"/>
    <w:rsid w:val="00054A35"/>
    <w:rsid w:val="00055172"/>
    <w:rsid w:val="000608AC"/>
    <w:rsid w:val="00060F98"/>
    <w:rsid w:val="000624A0"/>
    <w:rsid w:val="000634ED"/>
    <w:rsid w:val="000638D7"/>
    <w:rsid w:val="00064023"/>
    <w:rsid w:val="00065CC4"/>
    <w:rsid w:val="00066F57"/>
    <w:rsid w:val="00070495"/>
    <w:rsid w:val="00070989"/>
    <w:rsid w:val="00071794"/>
    <w:rsid w:val="000717F5"/>
    <w:rsid w:val="0007262D"/>
    <w:rsid w:val="00073A03"/>
    <w:rsid w:val="00074EFD"/>
    <w:rsid w:val="0007508C"/>
    <w:rsid w:val="0007553A"/>
    <w:rsid w:val="00077F0D"/>
    <w:rsid w:val="000812A7"/>
    <w:rsid w:val="000818A2"/>
    <w:rsid w:val="00081F41"/>
    <w:rsid w:val="000823C0"/>
    <w:rsid w:val="0008478C"/>
    <w:rsid w:val="0008722E"/>
    <w:rsid w:val="00090547"/>
    <w:rsid w:val="000921F7"/>
    <w:rsid w:val="00092F31"/>
    <w:rsid w:val="000947DB"/>
    <w:rsid w:val="00094D72"/>
    <w:rsid w:val="00095EFF"/>
    <w:rsid w:val="00096407"/>
    <w:rsid w:val="000974A2"/>
    <w:rsid w:val="00097CC0"/>
    <w:rsid w:val="000A0965"/>
    <w:rsid w:val="000A0A67"/>
    <w:rsid w:val="000A0CDE"/>
    <w:rsid w:val="000A1056"/>
    <w:rsid w:val="000A18B8"/>
    <w:rsid w:val="000A27D5"/>
    <w:rsid w:val="000A3A6D"/>
    <w:rsid w:val="000A3D91"/>
    <w:rsid w:val="000A59E9"/>
    <w:rsid w:val="000A689A"/>
    <w:rsid w:val="000A6BC9"/>
    <w:rsid w:val="000A72AA"/>
    <w:rsid w:val="000A77E1"/>
    <w:rsid w:val="000B3FD2"/>
    <w:rsid w:val="000B4AAF"/>
    <w:rsid w:val="000B5719"/>
    <w:rsid w:val="000C014F"/>
    <w:rsid w:val="000C2C9E"/>
    <w:rsid w:val="000C356E"/>
    <w:rsid w:val="000C4178"/>
    <w:rsid w:val="000C41AC"/>
    <w:rsid w:val="000C6234"/>
    <w:rsid w:val="000C62DC"/>
    <w:rsid w:val="000C6708"/>
    <w:rsid w:val="000D036B"/>
    <w:rsid w:val="000D0AE7"/>
    <w:rsid w:val="000D110D"/>
    <w:rsid w:val="000D118D"/>
    <w:rsid w:val="000D2130"/>
    <w:rsid w:val="000D68F6"/>
    <w:rsid w:val="000D69FF"/>
    <w:rsid w:val="000E0D30"/>
    <w:rsid w:val="000E11CD"/>
    <w:rsid w:val="000E1368"/>
    <w:rsid w:val="000E3442"/>
    <w:rsid w:val="000E4468"/>
    <w:rsid w:val="000E5F87"/>
    <w:rsid w:val="000E7049"/>
    <w:rsid w:val="000F1B39"/>
    <w:rsid w:val="000F39ED"/>
    <w:rsid w:val="000F4FAC"/>
    <w:rsid w:val="000F5053"/>
    <w:rsid w:val="000F535E"/>
    <w:rsid w:val="000F5588"/>
    <w:rsid w:val="000F72D2"/>
    <w:rsid w:val="001003C5"/>
    <w:rsid w:val="00100C6D"/>
    <w:rsid w:val="001030B2"/>
    <w:rsid w:val="001034B0"/>
    <w:rsid w:val="00104205"/>
    <w:rsid w:val="00105FBC"/>
    <w:rsid w:val="00106036"/>
    <w:rsid w:val="00107EFF"/>
    <w:rsid w:val="001110E3"/>
    <w:rsid w:val="00111BC8"/>
    <w:rsid w:val="0011202E"/>
    <w:rsid w:val="00112070"/>
    <w:rsid w:val="0011210C"/>
    <w:rsid w:val="00112779"/>
    <w:rsid w:val="001133E7"/>
    <w:rsid w:val="0011382B"/>
    <w:rsid w:val="00113BE6"/>
    <w:rsid w:val="001140B2"/>
    <w:rsid w:val="001146FD"/>
    <w:rsid w:val="00114854"/>
    <w:rsid w:val="00114FED"/>
    <w:rsid w:val="00115089"/>
    <w:rsid w:val="001152C0"/>
    <w:rsid w:val="0011562F"/>
    <w:rsid w:val="0011574F"/>
    <w:rsid w:val="00117E7C"/>
    <w:rsid w:val="00120219"/>
    <w:rsid w:val="0012066E"/>
    <w:rsid w:val="00120E31"/>
    <w:rsid w:val="00121D7B"/>
    <w:rsid w:val="00123BA1"/>
    <w:rsid w:val="00125568"/>
    <w:rsid w:val="00125A9B"/>
    <w:rsid w:val="00125BBF"/>
    <w:rsid w:val="00125D17"/>
    <w:rsid w:val="001264C1"/>
    <w:rsid w:val="001267F2"/>
    <w:rsid w:val="00126951"/>
    <w:rsid w:val="00127289"/>
    <w:rsid w:val="00131457"/>
    <w:rsid w:val="001319F8"/>
    <w:rsid w:val="00132245"/>
    <w:rsid w:val="00133CAB"/>
    <w:rsid w:val="0013571C"/>
    <w:rsid w:val="001365BD"/>
    <w:rsid w:val="00136909"/>
    <w:rsid w:val="00136BD6"/>
    <w:rsid w:val="00136EE1"/>
    <w:rsid w:val="00137588"/>
    <w:rsid w:val="00137AEE"/>
    <w:rsid w:val="00140A5B"/>
    <w:rsid w:val="001412F1"/>
    <w:rsid w:val="00142602"/>
    <w:rsid w:val="0014346A"/>
    <w:rsid w:val="001440C2"/>
    <w:rsid w:val="00144316"/>
    <w:rsid w:val="00144835"/>
    <w:rsid w:val="001477A4"/>
    <w:rsid w:val="00147A17"/>
    <w:rsid w:val="00147F64"/>
    <w:rsid w:val="00150EFD"/>
    <w:rsid w:val="00154AD0"/>
    <w:rsid w:val="00154FDE"/>
    <w:rsid w:val="0015626B"/>
    <w:rsid w:val="00157A5E"/>
    <w:rsid w:val="00160A5F"/>
    <w:rsid w:val="00160DB0"/>
    <w:rsid w:val="0016226A"/>
    <w:rsid w:val="00162CCF"/>
    <w:rsid w:val="001642E2"/>
    <w:rsid w:val="001664A9"/>
    <w:rsid w:val="001672C5"/>
    <w:rsid w:val="00167F8C"/>
    <w:rsid w:val="00171245"/>
    <w:rsid w:val="0017411B"/>
    <w:rsid w:val="00175449"/>
    <w:rsid w:val="00175B7C"/>
    <w:rsid w:val="00175C7B"/>
    <w:rsid w:val="00176A8E"/>
    <w:rsid w:val="001774AE"/>
    <w:rsid w:val="00180568"/>
    <w:rsid w:val="00181146"/>
    <w:rsid w:val="00181E03"/>
    <w:rsid w:val="00182011"/>
    <w:rsid w:val="0018230D"/>
    <w:rsid w:val="00182AB5"/>
    <w:rsid w:val="00183F57"/>
    <w:rsid w:val="0018437A"/>
    <w:rsid w:val="00185278"/>
    <w:rsid w:val="00186C3A"/>
    <w:rsid w:val="00190A65"/>
    <w:rsid w:val="00192F45"/>
    <w:rsid w:val="00193852"/>
    <w:rsid w:val="001945D2"/>
    <w:rsid w:val="00194ACB"/>
    <w:rsid w:val="00195D99"/>
    <w:rsid w:val="00196346"/>
    <w:rsid w:val="001966CD"/>
    <w:rsid w:val="00196C22"/>
    <w:rsid w:val="0019711E"/>
    <w:rsid w:val="00197D40"/>
    <w:rsid w:val="00197F9F"/>
    <w:rsid w:val="001A00F0"/>
    <w:rsid w:val="001A02D2"/>
    <w:rsid w:val="001A1172"/>
    <w:rsid w:val="001A11B3"/>
    <w:rsid w:val="001A2721"/>
    <w:rsid w:val="001A4879"/>
    <w:rsid w:val="001A4E85"/>
    <w:rsid w:val="001A51AF"/>
    <w:rsid w:val="001A599D"/>
    <w:rsid w:val="001A798A"/>
    <w:rsid w:val="001B0287"/>
    <w:rsid w:val="001B13B3"/>
    <w:rsid w:val="001B19B1"/>
    <w:rsid w:val="001B1B08"/>
    <w:rsid w:val="001B1D48"/>
    <w:rsid w:val="001B2737"/>
    <w:rsid w:val="001B29F5"/>
    <w:rsid w:val="001B3E3C"/>
    <w:rsid w:val="001B5BDC"/>
    <w:rsid w:val="001C060A"/>
    <w:rsid w:val="001C3035"/>
    <w:rsid w:val="001C3673"/>
    <w:rsid w:val="001C44B0"/>
    <w:rsid w:val="001C63ED"/>
    <w:rsid w:val="001C774A"/>
    <w:rsid w:val="001D0AB8"/>
    <w:rsid w:val="001D35CA"/>
    <w:rsid w:val="001D3A65"/>
    <w:rsid w:val="001D44BC"/>
    <w:rsid w:val="001D495A"/>
    <w:rsid w:val="001D5376"/>
    <w:rsid w:val="001D5E0F"/>
    <w:rsid w:val="001D6F65"/>
    <w:rsid w:val="001E0D7C"/>
    <w:rsid w:val="001E1332"/>
    <w:rsid w:val="001E1A95"/>
    <w:rsid w:val="001E67A5"/>
    <w:rsid w:val="001F08D9"/>
    <w:rsid w:val="001F1405"/>
    <w:rsid w:val="001F166F"/>
    <w:rsid w:val="001F2A0C"/>
    <w:rsid w:val="001F2C40"/>
    <w:rsid w:val="001F30B6"/>
    <w:rsid w:val="001F3C5B"/>
    <w:rsid w:val="001F4124"/>
    <w:rsid w:val="001F4C83"/>
    <w:rsid w:val="001F65E7"/>
    <w:rsid w:val="001F73A4"/>
    <w:rsid w:val="00200F70"/>
    <w:rsid w:val="002028CB"/>
    <w:rsid w:val="00202C02"/>
    <w:rsid w:val="00204F1B"/>
    <w:rsid w:val="00206A19"/>
    <w:rsid w:val="00207122"/>
    <w:rsid w:val="00207E96"/>
    <w:rsid w:val="00210B38"/>
    <w:rsid w:val="002119AB"/>
    <w:rsid w:val="00212445"/>
    <w:rsid w:val="00215707"/>
    <w:rsid w:val="002157E0"/>
    <w:rsid w:val="00215973"/>
    <w:rsid w:val="00215C88"/>
    <w:rsid w:val="00217AC7"/>
    <w:rsid w:val="002233F2"/>
    <w:rsid w:val="0022368E"/>
    <w:rsid w:val="0022381A"/>
    <w:rsid w:val="0022453F"/>
    <w:rsid w:val="00224E28"/>
    <w:rsid w:val="00227FA1"/>
    <w:rsid w:val="00230436"/>
    <w:rsid w:val="00231372"/>
    <w:rsid w:val="00232A2A"/>
    <w:rsid w:val="00232C47"/>
    <w:rsid w:val="00232E95"/>
    <w:rsid w:val="002350B7"/>
    <w:rsid w:val="002362E4"/>
    <w:rsid w:val="0023650C"/>
    <w:rsid w:val="002369A0"/>
    <w:rsid w:val="00237C8A"/>
    <w:rsid w:val="002404DD"/>
    <w:rsid w:val="00240E27"/>
    <w:rsid w:val="00241103"/>
    <w:rsid w:val="002412FE"/>
    <w:rsid w:val="00242568"/>
    <w:rsid w:val="00243994"/>
    <w:rsid w:val="00244F43"/>
    <w:rsid w:val="0024582F"/>
    <w:rsid w:val="00245B71"/>
    <w:rsid w:val="002471A7"/>
    <w:rsid w:val="0025044D"/>
    <w:rsid w:val="002504F0"/>
    <w:rsid w:val="00250621"/>
    <w:rsid w:val="002509EC"/>
    <w:rsid w:val="002521C9"/>
    <w:rsid w:val="00252426"/>
    <w:rsid w:val="00255378"/>
    <w:rsid w:val="00255B06"/>
    <w:rsid w:val="0025614D"/>
    <w:rsid w:val="00257B6C"/>
    <w:rsid w:val="00260FB9"/>
    <w:rsid w:val="002620E9"/>
    <w:rsid w:val="00262135"/>
    <w:rsid w:val="00263695"/>
    <w:rsid w:val="00263940"/>
    <w:rsid w:val="002639B4"/>
    <w:rsid w:val="002640C0"/>
    <w:rsid w:val="002648D5"/>
    <w:rsid w:val="00264DEB"/>
    <w:rsid w:val="002652C2"/>
    <w:rsid w:val="00265585"/>
    <w:rsid w:val="00265BF5"/>
    <w:rsid w:val="00265FBC"/>
    <w:rsid w:val="00266231"/>
    <w:rsid w:val="00270459"/>
    <w:rsid w:val="002723FC"/>
    <w:rsid w:val="002732B4"/>
    <w:rsid w:val="00273C49"/>
    <w:rsid w:val="00274A1C"/>
    <w:rsid w:val="00275314"/>
    <w:rsid w:val="0027663B"/>
    <w:rsid w:val="002818CA"/>
    <w:rsid w:val="00281B5E"/>
    <w:rsid w:val="002820D9"/>
    <w:rsid w:val="00282748"/>
    <w:rsid w:val="00286539"/>
    <w:rsid w:val="00286C16"/>
    <w:rsid w:val="002917D6"/>
    <w:rsid w:val="00292B22"/>
    <w:rsid w:val="00293656"/>
    <w:rsid w:val="0029368B"/>
    <w:rsid w:val="00293770"/>
    <w:rsid w:val="002959CE"/>
    <w:rsid w:val="0029647F"/>
    <w:rsid w:val="00296AC3"/>
    <w:rsid w:val="002A3F13"/>
    <w:rsid w:val="002A3F81"/>
    <w:rsid w:val="002A4D92"/>
    <w:rsid w:val="002A5581"/>
    <w:rsid w:val="002A7B27"/>
    <w:rsid w:val="002A7E52"/>
    <w:rsid w:val="002A7ECC"/>
    <w:rsid w:val="002B2C23"/>
    <w:rsid w:val="002B4431"/>
    <w:rsid w:val="002B46AD"/>
    <w:rsid w:val="002B6620"/>
    <w:rsid w:val="002C071E"/>
    <w:rsid w:val="002C1056"/>
    <w:rsid w:val="002C2E3A"/>
    <w:rsid w:val="002C3CD5"/>
    <w:rsid w:val="002C3D2E"/>
    <w:rsid w:val="002C4927"/>
    <w:rsid w:val="002C5607"/>
    <w:rsid w:val="002C57F5"/>
    <w:rsid w:val="002C5B7A"/>
    <w:rsid w:val="002C6753"/>
    <w:rsid w:val="002C6C7B"/>
    <w:rsid w:val="002D080F"/>
    <w:rsid w:val="002D1028"/>
    <w:rsid w:val="002D237F"/>
    <w:rsid w:val="002D4A42"/>
    <w:rsid w:val="002D4B45"/>
    <w:rsid w:val="002D4D08"/>
    <w:rsid w:val="002D5BD6"/>
    <w:rsid w:val="002D5C78"/>
    <w:rsid w:val="002D7BEC"/>
    <w:rsid w:val="002E0CF4"/>
    <w:rsid w:val="002E1437"/>
    <w:rsid w:val="002E2CA2"/>
    <w:rsid w:val="002E34EC"/>
    <w:rsid w:val="002E3B31"/>
    <w:rsid w:val="002E579A"/>
    <w:rsid w:val="002E5B27"/>
    <w:rsid w:val="002E72FE"/>
    <w:rsid w:val="002E7765"/>
    <w:rsid w:val="002F156D"/>
    <w:rsid w:val="002F21A6"/>
    <w:rsid w:val="002F24B8"/>
    <w:rsid w:val="002F30FE"/>
    <w:rsid w:val="002F348E"/>
    <w:rsid w:val="002F3689"/>
    <w:rsid w:val="002F3F4F"/>
    <w:rsid w:val="002F433B"/>
    <w:rsid w:val="002F65A6"/>
    <w:rsid w:val="002F6E55"/>
    <w:rsid w:val="0030121F"/>
    <w:rsid w:val="00301CFC"/>
    <w:rsid w:val="003022BC"/>
    <w:rsid w:val="003027F1"/>
    <w:rsid w:val="00303659"/>
    <w:rsid w:val="0030595B"/>
    <w:rsid w:val="00305AF7"/>
    <w:rsid w:val="00305BBB"/>
    <w:rsid w:val="00306918"/>
    <w:rsid w:val="0030701F"/>
    <w:rsid w:val="00307778"/>
    <w:rsid w:val="0031464C"/>
    <w:rsid w:val="003175B3"/>
    <w:rsid w:val="00317780"/>
    <w:rsid w:val="003200D5"/>
    <w:rsid w:val="00320B3D"/>
    <w:rsid w:val="00321EBE"/>
    <w:rsid w:val="00322501"/>
    <w:rsid w:val="00322609"/>
    <w:rsid w:val="0032330B"/>
    <w:rsid w:val="00323840"/>
    <w:rsid w:val="0032573D"/>
    <w:rsid w:val="00325DEE"/>
    <w:rsid w:val="00326663"/>
    <w:rsid w:val="00327D9A"/>
    <w:rsid w:val="00331636"/>
    <w:rsid w:val="0033275A"/>
    <w:rsid w:val="00332D14"/>
    <w:rsid w:val="00332F6D"/>
    <w:rsid w:val="0033358D"/>
    <w:rsid w:val="00333611"/>
    <w:rsid w:val="00333665"/>
    <w:rsid w:val="0033502E"/>
    <w:rsid w:val="003363F5"/>
    <w:rsid w:val="0034094A"/>
    <w:rsid w:val="003416D9"/>
    <w:rsid w:val="00341BB2"/>
    <w:rsid w:val="00342411"/>
    <w:rsid w:val="00342C6D"/>
    <w:rsid w:val="00343216"/>
    <w:rsid w:val="00343475"/>
    <w:rsid w:val="003447D8"/>
    <w:rsid w:val="00344C09"/>
    <w:rsid w:val="00344CAE"/>
    <w:rsid w:val="00345599"/>
    <w:rsid w:val="003459D0"/>
    <w:rsid w:val="003471EA"/>
    <w:rsid w:val="00351222"/>
    <w:rsid w:val="00352478"/>
    <w:rsid w:val="0035466B"/>
    <w:rsid w:val="00355C9D"/>
    <w:rsid w:val="0035643E"/>
    <w:rsid w:val="00357208"/>
    <w:rsid w:val="00357769"/>
    <w:rsid w:val="0035793A"/>
    <w:rsid w:val="00360A94"/>
    <w:rsid w:val="003612A8"/>
    <w:rsid w:val="00361CC7"/>
    <w:rsid w:val="00362404"/>
    <w:rsid w:val="00362596"/>
    <w:rsid w:val="0036378F"/>
    <w:rsid w:val="003639D6"/>
    <w:rsid w:val="0036469A"/>
    <w:rsid w:val="00365C42"/>
    <w:rsid w:val="00366D2E"/>
    <w:rsid w:val="00367588"/>
    <w:rsid w:val="00370FB1"/>
    <w:rsid w:val="00372F27"/>
    <w:rsid w:val="003752B3"/>
    <w:rsid w:val="00376B46"/>
    <w:rsid w:val="0037799E"/>
    <w:rsid w:val="0038118D"/>
    <w:rsid w:val="00382673"/>
    <w:rsid w:val="00384546"/>
    <w:rsid w:val="00384BA5"/>
    <w:rsid w:val="00384CBD"/>
    <w:rsid w:val="00385AFF"/>
    <w:rsid w:val="00387428"/>
    <w:rsid w:val="0038779A"/>
    <w:rsid w:val="00387DE3"/>
    <w:rsid w:val="00390202"/>
    <w:rsid w:val="0039058E"/>
    <w:rsid w:val="00390E71"/>
    <w:rsid w:val="00392452"/>
    <w:rsid w:val="003939A2"/>
    <w:rsid w:val="00394BE2"/>
    <w:rsid w:val="00396165"/>
    <w:rsid w:val="00396560"/>
    <w:rsid w:val="003967D6"/>
    <w:rsid w:val="00397F45"/>
    <w:rsid w:val="003A061B"/>
    <w:rsid w:val="003A0ECE"/>
    <w:rsid w:val="003A27E1"/>
    <w:rsid w:val="003A34B7"/>
    <w:rsid w:val="003A357D"/>
    <w:rsid w:val="003A43FA"/>
    <w:rsid w:val="003A63D3"/>
    <w:rsid w:val="003A6568"/>
    <w:rsid w:val="003A6679"/>
    <w:rsid w:val="003A6D5B"/>
    <w:rsid w:val="003A70E1"/>
    <w:rsid w:val="003A7DA5"/>
    <w:rsid w:val="003A7ED6"/>
    <w:rsid w:val="003B305D"/>
    <w:rsid w:val="003B349C"/>
    <w:rsid w:val="003B36F2"/>
    <w:rsid w:val="003B38EB"/>
    <w:rsid w:val="003B3F30"/>
    <w:rsid w:val="003B44DC"/>
    <w:rsid w:val="003B520E"/>
    <w:rsid w:val="003B6358"/>
    <w:rsid w:val="003B6E8A"/>
    <w:rsid w:val="003C2734"/>
    <w:rsid w:val="003C2D12"/>
    <w:rsid w:val="003C3CB5"/>
    <w:rsid w:val="003C41F7"/>
    <w:rsid w:val="003C42DB"/>
    <w:rsid w:val="003C5C87"/>
    <w:rsid w:val="003C65FD"/>
    <w:rsid w:val="003C79C3"/>
    <w:rsid w:val="003D1DD9"/>
    <w:rsid w:val="003D2424"/>
    <w:rsid w:val="003D246D"/>
    <w:rsid w:val="003D2890"/>
    <w:rsid w:val="003D32FE"/>
    <w:rsid w:val="003D4980"/>
    <w:rsid w:val="003D4DBC"/>
    <w:rsid w:val="003D55B0"/>
    <w:rsid w:val="003D59E6"/>
    <w:rsid w:val="003D5B58"/>
    <w:rsid w:val="003D6E26"/>
    <w:rsid w:val="003E0A2C"/>
    <w:rsid w:val="003E1B35"/>
    <w:rsid w:val="003E2EAB"/>
    <w:rsid w:val="003E56B9"/>
    <w:rsid w:val="003E5EE3"/>
    <w:rsid w:val="003E678D"/>
    <w:rsid w:val="003E6BDE"/>
    <w:rsid w:val="003E7ECE"/>
    <w:rsid w:val="003F0A67"/>
    <w:rsid w:val="003F0AF2"/>
    <w:rsid w:val="003F0CE6"/>
    <w:rsid w:val="003F156F"/>
    <w:rsid w:val="003F15A8"/>
    <w:rsid w:val="003F2DC5"/>
    <w:rsid w:val="003F2E56"/>
    <w:rsid w:val="003F3C3D"/>
    <w:rsid w:val="003F429C"/>
    <w:rsid w:val="003F5675"/>
    <w:rsid w:val="003F5E8E"/>
    <w:rsid w:val="003F780A"/>
    <w:rsid w:val="0040011B"/>
    <w:rsid w:val="004026E3"/>
    <w:rsid w:val="004030AE"/>
    <w:rsid w:val="00403472"/>
    <w:rsid w:val="00403B1E"/>
    <w:rsid w:val="00403BA7"/>
    <w:rsid w:val="00404B90"/>
    <w:rsid w:val="00405B4C"/>
    <w:rsid w:val="00405F17"/>
    <w:rsid w:val="00406D11"/>
    <w:rsid w:val="004100FA"/>
    <w:rsid w:val="0041053B"/>
    <w:rsid w:val="00410827"/>
    <w:rsid w:val="00410A61"/>
    <w:rsid w:val="00411910"/>
    <w:rsid w:val="00411DE4"/>
    <w:rsid w:val="00412248"/>
    <w:rsid w:val="00414FF7"/>
    <w:rsid w:val="004155A5"/>
    <w:rsid w:val="00416021"/>
    <w:rsid w:val="00417DC3"/>
    <w:rsid w:val="00417E8A"/>
    <w:rsid w:val="004206F3"/>
    <w:rsid w:val="0042156B"/>
    <w:rsid w:val="0042263D"/>
    <w:rsid w:val="00423DEB"/>
    <w:rsid w:val="004246DF"/>
    <w:rsid w:val="004250AE"/>
    <w:rsid w:val="00425D75"/>
    <w:rsid w:val="00426DE8"/>
    <w:rsid w:val="00427F08"/>
    <w:rsid w:val="004300A3"/>
    <w:rsid w:val="00431D5C"/>
    <w:rsid w:val="00432E33"/>
    <w:rsid w:val="004331EE"/>
    <w:rsid w:val="004336A5"/>
    <w:rsid w:val="00433716"/>
    <w:rsid w:val="00434C69"/>
    <w:rsid w:val="0043568B"/>
    <w:rsid w:val="00435C77"/>
    <w:rsid w:val="004378BA"/>
    <w:rsid w:val="00437D87"/>
    <w:rsid w:val="0044073C"/>
    <w:rsid w:val="004419C7"/>
    <w:rsid w:val="00442F16"/>
    <w:rsid w:val="004430DB"/>
    <w:rsid w:val="00443996"/>
    <w:rsid w:val="0044447E"/>
    <w:rsid w:val="0044536C"/>
    <w:rsid w:val="0044715B"/>
    <w:rsid w:val="0044724A"/>
    <w:rsid w:val="00450014"/>
    <w:rsid w:val="00450347"/>
    <w:rsid w:val="004509CE"/>
    <w:rsid w:val="00450F6E"/>
    <w:rsid w:val="004524A6"/>
    <w:rsid w:val="004525B7"/>
    <w:rsid w:val="004533EA"/>
    <w:rsid w:val="00455840"/>
    <w:rsid w:val="00455E84"/>
    <w:rsid w:val="00456710"/>
    <w:rsid w:val="00456758"/>
    <w:rsid w:val="0045768F"/>
    <w:rsid w:val="00460024"/>
    <w:rsid w:val="0046115B"/>
    <w:rsid w:val="00463C56"/>
    <w:rsid w:val="00464464"/>
    <w:rsid w:val="004645A7"/>
    <w:rsid w:val="00465359"/>
    <w:rsid w:val="00465754"/>
    <w:rsid w:val="00465CD8"/>
    <w:rsid w:val="004661C3"/>
    <w:rsid w:val="004665BE"/>
    <w:rsid w:val="004705B1"/>
    <w:rsid w:val="00472701"/>
    <w:rsid w:val="0047379D"/>
    <w:rsid w:val="00476263"/>
    <w:rsid w:val="004764CF"/>
    <w:rsid w:val="00477161"/>
    <w:rsid w:val="0048114D"/>
    <w:rsid w:val="0048180F"/>
    <w:rsid w:val="00481E3B"/>
    <w:rsid w:val="0048219C"/>
    <w:rsid w:val="004827FB"/>
    <w:rsid w:val="00482880"/>
    <w:rsid w:val="004830EF"/>
    <w:rsid w:val="0048337B"/>
    <w:rsid w:val="00484408"/>
    <w:rsid w:val="00484463"/>
    <w:rsid w:val="0048547E"/>
    <w:rsid w:val="00486489"/>
    <w:rsid w:val="00486A81"/>
    <w:rsid w:val="00491AB3"/>
    <w:rsid w:val="00492E00"/>
    <w:rsid w:val="00493276"/>
    <w:rsid w:val="004937F8"/>
    <w:rsid w:val="00493C78"/>
    <w:rsid w:val="00493D85"/>
    <w:rsid w:val="004945AB"/>
    <w:rsid w:val="00494C53"/>
    <w:rsid w:val="004951FC"/>
    <w:rsid w:val="0049620D"/>
    <w:rsid w:val="0049661A"/>
    <w:rsid w:val="00497EFE"/>
    <w:rsid w:val="004A05C8"/>
    <w:rsid w:val="004A0A3C"/>
    <w:rsid w:val="004A0D3E"/>
    <w:rsid w:val="004A210F"/>
    <w:rsid w:val="004A2EAF"/>
    <w:rsid w:val="004A53AB"/>
    <w:rsid w:val="004A57EF"/>
    <w:rsid w:val="004A59CA"/>
    <w:rsid w:val="004A64C9"/>
    <w:rsid w:val="004A6980"/>
    <w:rsid w:val="004A74E8"/>
    <w:rsid w:val="004B1482"/>
    <w:rsid w:val="004B26E2"/>
    <w:rsid w:val="004B3659"/>
    <w:rsid w:val="004B412C"/>
    <w:rsid w:val="004B52EA"/>
    <w:rsid w:val="004B6FAF"/>
    <w:rsid w:val="004B7C88"/>
    <w:rsid w:val="004C0806"/>
    <w:rsid w:val="004C2AB9"/>
    <w:rsid w:val="004C3E8C"/>
    <w:rsid w:val="004C4B78"/>
    <w:rsid w:val="004C572A"/>
    <w:rsid w:val="004C59B3"/>
    <w:rsid w:val="004C6E74"/>
    <w:rsid w:val="004C73FB"/>
    <w:rsid w:val="004D045E"/>
    <w:rsid w:val="004D221E"/>
    <w:rsid w:val="004D2F60"/>
    <w:rsid w:val="004D30EB"/>
    <w:rsid w:val="004D3BA9"/>
    <w:rsid w:val="004D4126"/>
    <w:rsid w:val="004D4936"/>
    <w:rsid w:val="004D4DA2"/>
    <w:rsid w:val="004D52E2"/>
    <w:rsid w:val="004D5698"/>
    <w:rsid w:val="004D5982"/>
    <w:rsid w:val="004D5BD5"/>
    <w:rsid w:val="004E3A06"/>
    <w:rsid w:val="004E3FED"/>
    <w:rsid w:val="004E4A68"/>
    <w:rsid w:val="004E4AE3"/>
    <w:rsid w:val="004E5051"/>
    <w:rsid w:val="004E6984"/>
    <w:rsid w:val="004E724E"/>
    <w:rsid w:val="004F0281"/>
    <w:rsid w:val="004F1FCB"/>
    <w:rsid w:val="004F23A3"/>
    <w:rsid w:val="004F446C"/>
    <w:rsid w:val="004F6156"/>
    <w:rsid w:val="004F6C6F"/>
    <w:rsid w:val="004F76BF"/>
    <w:rsid w:val="004F7894"/>
    <w:rsid w:val="00500ED2"/>
    <w:rsid w:val="00500EF4"/>
    <w:rsid w:val="0050146D"/>
    <w:rsid w:val="00505052"/>
    <w:rsid w:val="005066E6"/>
    <w:rsid w:val="00507C92"/>
    <w:rsid w:val="00511A77"/>
    <w:rsid w:val="00511AD3"/>
    <w:rsid w:val="00514F34"/>
    <w:rsid w:val="00517572"/>
    <w:rsid w:val="00521017"/>
    <w:rsid w:val="005212D7"/>
    <w:rsid w:val="00521758"/>
    <w:rsid w:val="00524CC3"/>
    <w:rsid w:val="0052682B"/>
    <w:rsid w:val="00526875"/>
    <w:rsid w:val="00526F11"/>
    <w:rsid w:val="00527911"/>
    <w:rsid w:val="00531A05"/>
    <w:rsid w:val="00531DED"/>
    <w:rsid w:val="005326C1"/>
    <w:rsid w:val="0053281D"/>
    <w:rsid w:val="005329A1"/>
    <w:rsid w:val="005376D0"/>
    <w:rsid w:val="005415DA"/>
    <w:rsid w:val="00541D6A"/>
    <w:rsid w:val="00542534"/>
    <w:rsid w:val="00542892"/>
    <w:rsid w:val="00543CC8"/>
    <w:rsid w:val="005460B3"/>
    <w:rsid w:val="00546193"/>
    <w:rsid w:val="00547ECC"/>
    <w:rsid w:val="005502F6"/>
    <w:rsid w:val="00552AFB"/>
    <w:rsid w:val="005530E6"/>
    <w:rsid w:val="005547DB"/>
    <w:rsid w:val="0055491A"/>
    <w:rsid w:val="00555040"/>
    <w:rsid w:val="005571D9"/>
    <w:rsid w:val="00557688"/>
    <w:rsid w:val="00557F59"/>
    <w:rsid w:val="00560317"/>
    <w:rsid w:val="00562177"/>
    <w:rsid w:val="00563CFF"/>
    <w:rsid w:val="00563EE6"/>
    <w:rsid w:val="00566DB1"/>
    <w:rsid w:val="0057001C"/>
    <w:rsid w:val="0057007B"/>
    <w:rsid w:val="00570B96"/>
    <w:rsid w:val="00571474"/>
    <w:rsid w:val="00572D09"/>
    <w:rsid w:val="0057389D"/>
    <w:rsid w:val="00573BFF"/>
    <w:rsid w:val="00573E64"/>
    <w:rsid w:val="00574339"/>
    <w:rsid w:val="0057521D"/>
    <w:rsid w:val="00576387"/>
    <w:rsid w:val="00577497"/>
    <w:rsid w:val="005810D4"/>
    <w:rsid w:val="00581F46"/>
    <w:rsid w:val="00582884"/>
    <w:rsid w:val="00584FBA"/>
    <w:rsid w:val="00585F6D"/>
    <w:rsid w:val="005860D7"/>
    <w:rsid w:val="00586861"/>
    <w:rsid w:val="0058707B"/>
    <w:rsid w:val="00587166"/>
    <w:rsid w:val="0058798E"/>
    <w:rsid w:val="0059371F"/>
    <w:rsid w:val="00593C78"/>
    <w:rsid w:val="00594EDF"/>
    <w:rsid w:val="00595197"/>
    <w:rsid w:val="00595512"/>
    <w:rsid w:val="005974B7"/>
    <w:rsid w:val="0059799C"/>
    <w:rsid w:val="005A0630"/>
    <w:rsid w:val="005A0732"/>
    <w:rsid w:val="005A0FC0"/>
    <w:rsid w:val="005A2F0F"/>
    <w:rsid w:val="005A351F"/>
    <w:rsid w:val="005A3DBB"/>
    <w:rsid w:val="005A4D4B"/>
    <w:rsid w:val="005A5B56"/>
    <w:rsid w:val="005A7493"/>
    <w:rsid w:val="005B0040"/>
    <w:rsid w:val="005B08EB"/>
    <w:rsid w:val="005B12A5"/>
    <w:rsid w:val="005B133B"/>
    <w:rsid w:val="005B29C4"/>
    <w:rsid w:val="005B3B2D"/>
    <w:rsid w:val="005B7F10"/>
    <w:rsid w:val="005C1DE1"/>
    <w:rsid w:val="005C2F5C"/>
    <w:rsid w:val="005C3140"/>
    <w:rsid w:val="005C35F7"/>
    <w:rsid w:val="005C3D1D"/>
    <w:rsid w:val="005C4002"/>
    <w:rsid w:val="005C4854"/>
    <w:rsid w:val="005C65CE"/>
    <w:rsid w:val="005C6FC6"/>
    <w:rsid w:val="005C76DA"/>
    <w:rsid w:val="005D029C"/>
    <w:rsid w:val="005D124C"/>
    <w:rsid w:val="005D2768"/>
    <w:rsid w:val="005D32A6"/>
    <w:rsid w:val="005D392D"/>
    <w:rsid w:val="005D4C22"/>
    <w:rsid w:val="005D5D42"/>
    <w:rsid w:val="005D7106"/>
    <w:rsid w:val="005E0A2D"/>
    <w:rsid w:val="005E0CC7"/>
    <w:rsid w:val="005E10DD"/>
    <w:rsid w:val="005E14C3"/>
    <w:rsid w:val="005E19D1"/>
    <w:rsid w:val="005E24DA"/>
    <w:rsid w:val="005E37CC"/>
    <w:rsid w:val="005E4725"/>
    <w:rsid w:val="005E47F0"/>
    <w:rsid w:val="005E4D77"/>
    <w:rsid w:val="005E5B1E"/>
    <w:rsid w:val="005E6CD9"/>
    <w:rsid w:val="005F127D"/>
    <w:rsid w:val="005F1283"/>
    <w:rsid w:val="005F16EA"/>
    <w:rsid w:val="005F1BEE"/>
    <w:rsid w:val="005F2945"/>
    <w:rsid w:val="005F381F"/>
    <w:rsid w:val="005F3C42"/>
    <w:rsid w:val="005F4793"/>
    <w:rsid w:val="005F536F"/>
    <w:rsid w:val="005F55F9"/>
    <w:rsid w:val="005F5BC7"/>
    <w:rsid w:val="005F709C"/>
    <w:rsid w:val="005F7383"/>
    <w:rsid w:val="005F784E"/>
    <w:rsid w:val="0060121B"/>
    <w:rsid w:val="006015B1"/>
    <w:rsid w:val="0060231C"/>
    <w:rsid w:val="00603361"/>
    <w:rsid w:val="00604312"/>
    <w:rsid w:val="00604E74"/>
    <w:rsid w:val="00605A91"/>
    <w:rsid w:val="006061AA"/>
    <w:rsid w:val="00607E7E"/>
    <w:rsid w:val="00610600"/>
    <w:rsid w:val="006115F6"/>
    <w:rsid w:val="00612CBF"/>
    <w:rsid w:val="0061485E"/>
    <w:rsid w:val="00614B18"/>
    <w:rsid w:val="00616055"/>
    <w:rsid w:val="00616E93"/>
    <w:rsid w:val="0061740D"/>
    <w:rsid w:val="0062045A"/>
    <w:rsid w:val="00623D01"/>
    <w:rsid w:val="006242F3"/>
    <w:rsid w:val="00624807"/>
    <w:rsid w:val="00624CA6"/>
    <w:rsid w:val="0062585A"/>
    <w:rsid w:val="0062710E"/>
    <w:rsid w:val="006303BE"/>
    <w:rsid w:val="0063146B"/>
    <w:rsid w:val="00631A47"/>
    <w:rsid w:val="00631A4C"/>
    <w:rsid w:val="00632355"/>
    <w:rsid w:val="00633181"/>
    <w:rsid w:val="00633BE9"/>
    <w:rsid w:val="00633D23"/>
    <w:rsid w:val="0063466A"/>
    <w:rsid w:val="006349EA"/>
    <w:rsid w:val="00635EBF"/>
    <w:rsid w:val="00636CE8"/>
    <w:rsid w:val="0063717F"/>
    <w:rsid w:val="00637282"/>
    <w:rsid w:val="00637D07"/>
    <w:rsid w:val="006418DC"/>
    <w:rsid w:val="00642431"/>
    <w:rsid w:val="0064262E"/>
    <w:rsid w:val="00642CA3"/>
    <w:rsid w:val="00644690"/>
    <w:rsid w:val="006447A9"/>
    <w:rsid w:val="00644EF4"/>
    <w:rsid w:val="00645A58"/>
    <w:rsid w:val="0064629D"/>
    <w:rsid w:val="00646460"/>
    <w:rsid w:val="0065279D"/>
    <w:rsid w:val="006552E0"/>
    <w:rsid w:val="00655893"/>
    <w:rsid w:val="00655C58"/>
    <w:rsid w:val="00656F5C"/>
    <w:rsid w:val="006607C3"/>
    <w:rsid w:val="00660F32"/>
    <w:rsid w:val="00661255"/>
    <w:rsid w:val="006617A0"/>
    <w:rsid w:val="00661BCB"/>
    <w:rsid w:val="00661ECC"/>
    <w:rsid w:val="00662ED6"/>
    <w:rsid w:val="00663ED4"/>
    <w:rsid w:val="00664020"/>
    <w:rsid w:val="00666868"/>
    <w:rsid w:val="00667695"/>
    <w:rsid w:val="00667CEC"/>
    <w:rsid w:val="00667E18"/>
    <w:rsid w:val="00670E9E"/>
    <w:rsid w:val="00674162"/>
    <w:rsid w:val="00674D8F"/>
    <w:rsid w:val="006814CA"/>
    <w:rsid w:val="00681F77"/>
    <w:rsid w:val="00683086"/>
    <w:rsid w:val="00684573"/>
    <w:rsid w:val="00685551"/>
    <w:rsid w:val="00686104"/>
    <w:rsid w:val="00686371"/>
    <w:rsid w:val="00686FD1"/>
    <w:rsid w:val="0069090B"/>
    <w:rsid w:val="00690AA2"/>
    <w:rsid w:val="00692E0F"/>
    <w:rsid w:val="00693AA8"/>
    <w:rsid w:val="00695F27"/>
    <w:rsid w:val="006969B0"/>
    <w:rsid w:val="00696ABF"/>
    <w:rsid w:val="00696ACA"/>
    <w:rsid w:val="00696B46"/>
    <w:rsid w:val="006976F2"/>
    <w:rsid w:val="00697C03"/>
    <w:rsid w:val="006A0BD9"/>
    <w:rsid w:val="006A1874"/>
    <w:rsid w:val="006A1C59"/>
    <w:rsid w:val="006A1DD4"/>
    <w:rsid w:val="006A2828"/>
    <w:rsid w:val="006A28B1"/>
    <w:rsid w:val="006A4102"/>
    <w:rsid w:val="006A443A"/>
    <w:rsid w:val="006A5A5C"/>
    <w:rsid w:val="006A76B8"/>
    <w:rsid w:val="006B0A7A"/>
    <w:rsid w:val="006B0F16"/>
    <w:rsid w:val="006B17A8"/>
    <w:rsid w:val="006B1F5B"/>
    <w:rsid w:val="006B2871"/>
    <w:rsid w:val="006B33EF"/>
    <w:rsid w:val="006B56CB"/>
    <w:rsid w:val="006B6577"/>
    <w:rsid w:val="006B6FBA"/>
    <w:rsid w:val="006B7C81"/>
    <w:rsid w:val="006B7F69"/>
    <w:rsid w:val="006C2A99"/>
    <w:rsid w:val="006C396E"/>
    <w:rsid w:val="006C3BC5"/>
    <w:rsid w:val="006C5C6E"/>
    <w:rsid w:val="006C6775"/>
    <w:rsid w:val="006C6C5B"/>
    <w:rsid w:val="006D0B53"/>
    <w:rsid w:val="006D2FEE"/>
    <w:rsid w:val="006D4E9E"/>
    <w:rsid w:val="006D5802"/>
    <w:rsid w:val="006D5FA1"/>
    <w:rsid w:val="006D711C"/>
    <w:rsid w:val="006D793E"/>
    <w:rsid w:val="006D7A66"/>
    <w:rsid w:val="006E0247"/>
    <w:rsid w:val="006E03AD"/>
    <w:rsid w:val="006E113E"/>
    <w:rsid w:val="006E1D8F"/>
    <w:rsid w:val="006E2E64"/>
    <w:rsid w:val="006E2EA7"/>
    <w:rsid w:val="006E30FA"/>
    <w:rsid w:val="006E399B"/>
    <w:rsid w:val="006E3FB0"/>
    <w:rsid w:val="006E44E2"/>
    <w:rsid w:val="006E5A38"/>
    <w:rsid w:val="006E7008"/>
    <w:rsid w:val="006E7197"/>
    <w:rsid w:val="006F00E2"/>
    <w:rsid w:val="006F06B1"/>
    <w:rsid w:val="006F1365"/>
    <w:rsid w:val="006F17BC"/>
    <w:rsid w:val="006F241D"/>
    <w:rsid w:val="006F49A6"/>
    <w:rsid w:val="006F4F32"/>
    <w:rsid w:val="006F530B"/>
    <w:rsid w:val="006F5857"/>
    <w:rsid w:val="006F5DBD"/>
    <w:rsid w:val="006F6860"/>
    <w:rsid w:val="00701F4F"/>
    <w:rsid w:val="00703B98"/>
    <w:rsid w:val="00703F13"/>
    <w:rsid w:val="007048E4"/>
    <w:rsid w:val="00705E88"/>
    <w:rsid w:val="00706710"/>
    <w:rsid w:val="00706B7C"/>
    <w:rsid w:val="00707CA7"/>
    <w:rsid w:val="00707FB5"/>
    <w:rsid w:val="00710D16"/>
    <w:rsid w:val="00712D47"/>
    <w:rsid w:val="007151B0"/>
    <w:rsid w:val="007152B6"/>
    <w:rsid w:val="00715793"/>
    <w:rsid w:val="00716E21"/>
    <w:rsid w:val="00717517"/>
    <w:rsid w:val="007177EB"/>
    <w:rsid w:val="007200E8"/>
    <w:rsid w:val="007216D4"/>
    <w:rsid w:val="00722C05"/>
    <w:rsid w:val="0072431B"/>
    <w:rsid w:val="007246C5"/>
    <w:rsid w:val="00724D97"/>
    <w:rsid w:val="007302D4"/>
    <w:rsid w:val="00730E77"/>
    <w:rsid w:val="00731CD1"/>
    <w:rsid w:val="00732826"/>
    <w:rsid w:val="00732D72"/>
    <w:rsid w:val="00733377"/>
    <w:rsid w:val="007336A4"/>
    <w:rsid w:val="00734BA6"/>
    <w:rsid w:val="0074021B"/>
    <w:rsid w:val="00740A21"/>
    <w:rsid w:val="00740A9F"/>
    <w:rsid w:val="00740AC1"/>
    <w:rsid w:val="00740B37"/>
    <w:rsid w:val="0074113B"/>
    <w:rsid w:val="00746312"/>
    <w:rsid w:val="00746348"/>
    <w:rsid w:val="00746444"/>
    <w:rsid w:val="007474B9"/>
    <w:rsid w:val="007503DA"/>
    <w:rsid w:val="007507CA"/>
    <w:rsid w:val="00750856"/>
    <w:rsid w:val="00750AA8"/>
    <w:rsid w:val="00752E61"/>
    <w:rsid w:val="0075336E"/>
    <w:rsid w:val="0075405B"/>
    <w:rsid w:val="00756E81"/>
    <w:rsid w:val="00757BF0"/>
    <w:rsid w:val="00761599"/>
    <w:rsid w:val="00762D86"/>
    <w:rsid w:val="007630C5"/>
    <w:rsid w:val="00764A35"/>
    <w:rsid w:val="00765F57"/>
    <w:rsid w:val="0077041C"/>
    <w:rsid w:val="00771E61"/>
    <w:rsid w:val="0077297F"/>
    <w:rsid w:val="007742CA"/>
    <w:rsid w:val="0077466E"/>
    <w:rsid w:val="0077538D"/>
    <w:rsid w:val="00776204"/>
    <w:rsid w:val="0077693E"/>
    <w:rsid w:val="00777EE6"/>
    <w:rsid w:val="0078032B"/>
    <w:rsid w:val="00780589"/>
    <w:rsid w:val="00780CCA"/>
    <w:rsid w:val="00780D20"/>
    <w:rsid w:val="00781363"/>
    <w:rsid w:val="007826CE"/>
    <w:rsid w:val="00782991"/>
    <w:rsid w:val="00783203"/>
    <w:rsid w:val="00783B1D"/>
    <w:rsid w:val="00787DD4"/>
    <w:rsid w:val="0079075E"/>
    <w:rsid w:val="00790DFA"/>
    <w:rsid w:val="00791279"/>
    <w:rsid w:val="00791840"/>
    <w:rsid w:val="00792058"/>
    <w:rsid w:val="0079343F"/>
    <w:rsid w:val="00793EC5"/>
    <w:rsid w:val="00795D84"/>
    <w:rsid w:val="007A04E7"/>
    <w:rsid w:val="007A0824"/>
    <w:rsid w:val="007A1612"/>
    <w:rsid w:val="007A2D07"/>
    <w:rsid w:val="007A3628"/>
    <w:rsid w:val="007A3FE7"/>
    <w:rsid w:val="007A4894"/>
    <w:rsid w:val="007A5A74"/>
    <w:rsid w:val="007A6413"/>
    <w:rsid w:val="007A6C77"/>
    <w:rsid w:val="007A7B00"/>
    <w:rsid w:val="007B0133"/>
    <w:rsid w:val="007B0603"/>
    <w:rsid w:val="007B0E0C"/>
    <w:rsid w:val="007B15B4"/>
    <w:rsid w:val="007B1D53"/>
    <w:rsid w:val="007B1EA4"/>
    <w:rsid w:val="007B2000"/>
    <w:rsid w:val="007B2526"/>
    <w:rsid w:val="007B3D6D"/>
    <w:rsid w:val="007B4DF6"/>
    <w:rsid w:val="007B52D4"/>
    <w:rsid w:val="007B5FE0"/>
    <w:rsid w:val="007B7459"/>
    <w:rsid w:val="007C26D8"/>
    <w:rsid w:val="007C4303"/>
    <w:rsid w:val="007C4E98"/>
    <w:rsid w:val="007C57A5"/>
    <w:rsid w:val="007C6128"/>
    <w:rsid w:val="007C6781"/>
    <w:rsid w:val="007C6E51"/>
    <w:rsid w:val="007C749F"/>
    <w:rsid w:val="007C7E5D"/>
    <w:rsid w:val="007C7E8E"/>
    <w:rsid w:val="007D0715"/>
    <w:rsid w:val="007D1B32"/>
    <w:rsid w:val="007D262C"/>
    <w:rsid w:val="007D44F5"/>
    <w:rsid w:val="007D475D"/>
    <w:rsid w:val="007E0524"/>
    <w:rsid w:val="007E067E"/>
    <w:rsid w:val="007E088B"/>
    <w:rsid w:val="007E1B69"/>
    <w:rsid w:val="007E2D8D"/>
    <w:rsid w:val="007E32CE"/>
    <w:rsid w:val="007E4207"/>
    <w:rsid w:val="007E513C"/>
    <w:rsid w:val="007E572E"/>
    <w:rsid w:val="007E6378"/>
    <w:rsid w:val="007E7FD9"/>
    <w:rsid w:val="007F1101"/>
    <w:rsid w:val="007F21D1"/>
    <w:rsid w:val="007F2D6C"/>
    <w:rsid w:val="007F30AF"/>
    <w:rsid w:val="007F397C"/>
    <w:rsid w:val="007F5E1D"/>
    <w:rsid w:val="007F634F"/>
    <w:rsid w:val="007F74C0"/>
    <w:rsid w:val="00801113"/>
    <w:rsid w:val="00801DBC"/>
    <w:rsid w:val="00802F16"/>
    <w:rsid w:val="008062D2"/>
    <w:rsid w:val="0080644B"/>
    <w:rsid w:val="0081019F"/>
    <w:rsid w:val="008102B0"/>
    <w:rsid w:val="008108A1"/>
    <w:rsid w:val="00812A6A"/>
    <w:rsid w:val="00812CC4"/>
    <w:rsid w:val="00813A3F"/>
    <w:rsid w:val="00813AF3"/>
    <w:rsid w:val="00814089"/>
    <w:rsid w:val="008142B7"/>
    <w:rsid w:val="00814B17"/>
    <w:rsid w:val="00814B6C"/>
    <w:rsid w:val="00814F46"/>
    <w:rsid w:val="00815D02"/>
    <w:rsid w:val="00815EDD"/>
    <w:rsid w:val="00816477"/>
    <w:rsid w:val="00816ED7"/>
    <w:rsid w:val="00817B8C"/>
    <w:rsid w:val="008230DF"/>
    <w:rsid w:val="00823181"/>
    <w:rsid w:val="0082361E"/>
    <w:rsid w:val="00825AE8"/>
    <w:rsid w:val="008262AA"/>
    <w:rsid w:val="0082769A"/>
    <w:rsid w:val="008301D9"/>
    <w:rsid w:val="0083157C"/>
    <w:rsid w:val="0083195B"/>
    <w:rsid w:val="008332C7"/>
    <w:rsid w:val="00834025"/>
    <w:rsid w:val="00835960"/>
    <w:rsid w:val="00840271"/>
    <w:rsid w:val="008406BB"/>
    <w:rsid w:val="008430D3"/>
    <w:rsid w:val="00843224"/>
    <w:rsid w:val="00843546"/>
    <w:rsid w:val="00843669"/>
    <w:rsid w:val="008439AE"/>
    <w:rsid w:val="00843C13"/>
    <w:rsid w:val="00846ADC"/>
    <w:rsid w:val="008500E7"/>
    <w:rsid w:val="0085076D"/>
    <w:rsid w:val="00851368"/>
    <w:rsid w:val="008515BE"/>
    <w:rsid w:val="0085388F"/>
    <w:rsid w:val="00853B5E"/>
    <w:rsid w:val="00854299"/>
    <w:rsid w:val="008545B8"/>
    <w:rsid w:val="00856A02"/>
    <w:rsid w:val="00857924"/>
    <w:rsid w:val="00857DBA"/>
    <w:rsid w:val="00857F0D"/>
    <w:rsid w:val="0086020B"/>
    <w:rsid w:val="00862C93"/>
    <w:rsid w:val="008674A2"/>
    <w:rsid w:val="00870717"/>
    <w:rsid w:val="008721FC"/>
    <w:rsid w:val="00872210"/>
    <w:rsid w:val="008724F2"/>
    <w:rsid w:val="00872CC4"/>
    <w:rsid w:val="0087337A"/>
    <w:rsid w:val="00875858"/>
    <w:rsid w:val="008765FE"/>
    <w:rsid w:val="0087690B"/>
    <w:rsid w:val="00877488"/>
    <w:rsid w:val="008800CD"/>
    <w:rsid w:val="0088076D"/>
    <w:rsid w:val="008810FB"/>
    <w:rsid w:val="008816FF"/>
    <w:rsid w:val="008817C5"/>
    <w:rsid w:val="0088382F"/>
    <w:rsid w:val="0088403F"/>
    <w:rsid w:val="008846FE"/>
    <w:rsid w:val="008849A7"/>
    <w:rsid w:val="00886100"/>
    <w:rsid w:val="00886B94"/>
    <w:rsid w:val="008900CD"/>
    <w:rsid w:val="00890F73"/>
    <w:rsid w:val="0089372B"/>
    <w:rsid w:val="00895C40"/>
    <w:rsid w:val="00897EBA"/>
    <w:rsid w:val="008A0B84"/>
    <w:rsid w:val="008A0BF3"/>
    <w:rsid w:val="008A1A2F"/>
    <w:rsid w:val="008A2624"/>
    <w:rsid w:val="008A2D56"/>
    <w:rsid w:val="008A2EB3"/>
    <w:rsid w:val="008A322B"/>
    <w:rsid w:val="008A365A"/>
    <w:rsid w:val="008A38AF"/>
    <w:rsid w:val="008A3BB8"/>
    <w:rsid w:val="008A4273"/>
    <w:rsid w:val="008A4515"/>
    <w:rsid w:val="008A4E7F"/>
    <w:rsid w:val="008A5F66"/>
    <w:rsid w:val="008A6E71"/>
    <w:rsid w:val="008A6F32"/>
    <w:rsid w:val="008A7A70"/>
    <w:rsid w:val="008B58B1"/>
    <w:rsid w:val="008B59F1"/>
    <w:rsid w:val="008C37C9"/>
    <w:rsid w:val="008C3D3F"/>
    <w:rsid w:val="008C47F8"/>
    <w:rsid w:val="008C56BE"/>
    <w:rsid w:val="008C59D1"/>
    <w:rsid w:val="008C6BA5"/>
    <w:rsid w:val="008C6E4A"/>
    <w:rsid w:val="008C793B"/>
    <w:rsid w:val="008D0F5C"/>
    <w:rsid w:val="008D125F"/>
    <w:rsid w:val="008D25FC"/>
    <w:rsid w:val="008D2792"/>
    <w:rsid w:val="008D3F08"/>
    <w:rsid w:val="008D4647"/>
    <w:rsid w:val="008D4B0A"/>
    <w:rsid w:val="008D4EF1"/>
    <w:rsid w:val="008D5A7A"/>
    <w:rsid w:val="008D6B72"/>
    <w:rsid w:val="008D6CAD"/>
    <w:rsid w:val="008D7D85"/>
    <w:rsid w:val="008E02BF"/>
    <w:rsid w:val="008E09A5"/>
    <w:rsid w:val="008E0EAC"/>
    <w:rsid w:val="008E2165"/>
    <w:rsid w:val="008E2554"/>
    <w:rsid w:val="008E296D"/>
    <w:rsid w:val="008E2E43"/>
    <w:rsid w:val="008E4909"/>
    <w:rsid w:val="008E4B79"/>
    <w:rsid w:val="008E696A"/>
    <w:rsid w:val="008E6D7C"/>
    <w:rsid w:val="008E6FB7"/>
    <w:rsid w:val="008E72A7"/>
    <w:rsid w:val="008E7E40"/>
    <w:rsid w:val="008F02A8"/>
    <w:rsid w:val="008F0D46"/>
    <w:rsid w:val="008F11FA"/>
    <w:rsid w:val="008F20C2"/>
    <w:rsid w:val="008F3C19"/>
    <w:rsid w:val="008F4909"/>
    <w:rsid w:val="008F7E0C"/>
    <w:rsid w:val="009013D5"/>
    <w:rsid w:val="00903326"/>
    <w:rsid w:val="00903513"/>
    <w:rsid w:val="00903990"/>
    <w:rsid w:val="00903DB8"/>
    <w:rsid w:val="00904E69"/>
    <w:rsid w:val="009054FF"/>
    <w:rsid w:val="00906244"/>
    <w:rsid w:val="00906F4A"/>
    <w:rsid w:val="00907292"/>
    <w:rsid w:val="00907AE1"/>
    <w:rsid w:val="009105BE"/>
    <w:rsid w:val="00910745"/>
    <w:rsid w:val="009117FE"/>
    <w:rsid w:val="00912347"/>
    <w:rsid w:val="009126CB"/>
    <w:rsid w:val="009128D1"/>
    <w:rsid w:val="00912C05"/>
    <w:rsid w:val="00914754"/>
    <w:rsid w:val="0091654C"/>
    <w:rsid w:val="009168E3"/>
    <w:rsid w:val="00916F16"/>
    <w:rsid w:val="0092222A"/>
    <w:rsid w:val="00922573"/>
    <w:rsid w:val="0092388C"/>
    <w:rsid w:val="0092554E"/>
    <w:rsid w:val="00926E7F"/>
    <w:rsid w:val="00927673"/>
    <w:rsid w:val="00930EBA"/>
    <w:rsid w:val="00932067"/>
    <w:rsid w:val="00932E3E"/>
    <w:rsid w:val="009345C3"/>
    <w:rsid w:val="0093537D"/>
    <w:rsid w:val="00935546"/>
    <w:rsid w:val="00942747"/>
    <w:rsid w:val="009432A4"/>
    <w:rsid w:val="009433B7"/>
    <w:rsid w:val="009445E9"/>
    <w:rsid w:val="00944D4A"/>
    <w:rsid w:val="00946363"/>
    <w:rsid w:val="00946E3A"/>
    <w:rsid w:val="00947B4B"/>
    <w:rsid w:val="00950C92"/>
    <w:rsid w:val="00950E15"/>
    <w:rsid w:val="00952764"/>
    <w:rsid w:val="00952F87"/>
    <w:rsid w:val="00953220"/>
    <w:rsid w:val="00954201"/>
    <w:rsid w:val="00954AD4"/>
    <w:rsid w:val="00954FEC"/>
    <w:rsid w:val="009564B2"/>
    <w:rsid w:val="00956A1A"/>
    <w:rsid w:val="00956A74"/>
    <w:rsid w:val="009574D5"/>
    <w:rsid w:val="009630EA"/>
    <w:rsid w:val="00963C00"/>
    <w:rsid w:val="00963DF5"/>
    <w:rsid w:val="00964A13"/>
    <w:rsid w:val="00965016"/>
    <w:rsid w:val="00965178"/>
    <w:rsid w:val="00966539"/>
    <w:rsid w:val="00966ED3"/>
    <w:rsid w:val="009674B0"/>
    <w:rsid w:val="009679C7"/>
    <w:rsid w:val="0097111D"/>
    <w:rsid w:val="0097190E"/>
    <w:rsid w:val="00971DF9"/>
    <w:rsid w:val="00974802"/>
    <w:rsid w:val="009759FC"/>
    <w:rsid w:val="00975AA4"/>
    <w:rsid w:val="00976361"/>
    <w:rsid w:val="00976727"/>
    <w:rsid w:val="00977688"/>
    <w:rsid w:val="00980122"/>
    <w:rsid w:val="00980AA3"/>
    <w:rsid w:val="00981381"/>
    <w:rsid w:val="00982F57"/>
    <w:rsid w:val="00983864"/>
    <w:rsid w:val="009845CC"/>
    <w:rsid w:val="0098462D"/>
    <w:rsid w:val="00984A18"/>
    <w:rsid w:val="00986D57"/>
    <w:rsid w:val="0099054C"/>
    <w:rsid w:val="00990D71"/>
    <w:rsid w:val="0099158B"/>
    <w:rsid w:val="00991D79"/>
    <w:rsid w:val="00992527"/>
    <w:rsid w:val="00992EDE"/>
    <w:rsid w:val="00993863"/>
    <w:rsid w:val="0099580E"/>
    <w:rsid w:val="0099751B"/>
    <w:rsid w:val="009A0028"/>
    <w:rsid w:val="009A0294"/>
    <w:rsid w:val="009A04E1"/>
    <w:rsid w:val="009A121A"/>
    <w:rsid w:val="009A1907"/>
    <w:rsid w:val="009A1F20"/>
    <w:rsid w:val="009A3541"/>
    <w:rsid w:val="009A389A"/>
    <w:rsid w:val="009A4096"/>
    <w:rsid w:val="009A426F"/>
    <w:rsid w:val="009A5D89"/>
    <w:rsid w:val="009A7828"/>
    <w:rsid w:val="009B0494"/>
    <w:rsid w:val="009B252A"/>
    <w:rsid w:val="009B28DE"/>
    <w:rsid w:val="009B32F5"/>
    <w:rsid w:val="009B3BC1"/>
    <w:rsid w:val="009B4020"/>
    <w:rsid w:val="009B42DE"/>
    <w:rsid w:val="009B4FFD"/>
    <w:rsid w:val="009B5A2E"/>
    <w:rsid w:val="009B7160"/>
    <w:rsid w:val="009B7D8D"/>
    <w:rsid w:val="009C0BC4"/>
    <w:rsid w:val="009C1606"/>
    <w:rsid w:val="009C166D"/>
    <w:rsid w:val="009C1849"/>
    <w:rsid w:val="009C3234"/>
    <w:rsid w:val="009C3E72"/>
    <w:rsid w:val="009C4A67"/>
    <w:rsid w:val="009C50EA"/>
    <w:rsid w:val="009C603C"/>
    <w:rsid w:val="009C61C8"/>
    <w:rsid w:val="009C667E"/>
    <w:rsid w:val="009C6C1E"/>
    <w:rsid w:val="009C737C"/>
    <w:rsid w:val="009D09EA"/>
    <w:rsid w:val="009D145A"/>
    <w:rsid w:val="009D159D"/>
    <w:rsid w:val="009D1C34"/>
    <w:rsid w:val="009D5AC7"/>
    <w:rsid w:val="009D5BB3"/>
    <w:rsid w:val="009D683B"/>
    <w:rsid w:val="009D6A6B"/>
    <w:rsid w:val="009D7325"/>
    <w:rsid w:val="009E030A"/>
    <w:rsid w:val="009E13F4"/>
    <w:rsid w:val="009E15D7"/>
    <w:rsid w:val="009E1631"/>
    <w:rsid w:val="009E1BBB"/>
    <w:rsid w:val="009E229D"/>
    <w:rsid w:val="009E367A"/>
    <w:rsid w:val="009E3CE2"/>
    <w:rsid w:val="009E4338"/>
    <w:rsid w:val="009E4514"/>
    <w:rsid w:val="009E4BF5"/>
    <w:rsid w:val="009E4EA4"/>
    <w:rsid w:val="009E68BC"/>
    <w:rsid w:val="009E6CA9"/>
    <w:rsid w:val="009E789F"/>
    <w:rsid w:val="009E7B38"/>
    <w:rsid w:val="009F1553"/>
    <w:rsid w:val="009F1CFC"/>
    <w:rsid w:val="009F3E4C"/>
    <w:rsid w:val="009F5660"/>
    <w:rsid w:val="009F5719"/>
    <w:rsid w:val="009F5B12"/>
    <w:rsid w:val="009F5EDD"/>
    <w:rsid w:val="009F6DD0"/>
    <w:rsid w:val="009F7919"/>
    <w:rsid w:val="00A01E9B"/>
    <w:rsid w:val="00A030A2"/>
    <w:rsid w:val="00A03595"/>
    <w:rsid w:val="00A04AF4"/>
    <w:rsid w:val="00A06848"/>
    <w:rsid w:val="00A079D6"/>
    <w:rsid w:val="00A12B3C"/>
    <w:rsid w:val="00A12F8F"/>
    <w:rsid w:val="00A14335"/>
    <w:rsid w:val="00A14392"/>
    <w:rsid w:val="00A152EC"/>
    <w:rsid w:val="00A15ACF"/>
    <w:rsid w:val="00A17BB7"/>
    <w:rsid w:val="00A17CFA"/>
    <w:rsid w:val="00A22049"/>
    <w:rsid w:val="00A22BA9"/>
    <w:rsid w:val="00A23200"/>
    <w:rsid w:val="00A23577"/>
    <w:rsid w:val="00A2429B"/>
    <w:rsid w:val="00A244A1"/>
    <w:rsid w:val="00A2515A"/>
    <w:rsid w:val="00A25659"/>
    <w:rsid w:val="00A25A9E"/>
    <w:rsid w:val="00A25F86"/>
    <w:rsid w:val="00A2677D"/>
    <w:rsid w:val="00A27202"/>
    <w:rsid w:val="00A2720B"/>
    <w:rsid w:val="00A30C76"/>
    <w:rsid w:val="00A31401"/>
    <w:rsid w:val="00A32462"/>
    <w:rsid w:val="00A3468F"/>
    <w:rsid w:val="00A348B5"/>
    <w:rsid w:val="00A35173"/>
    <w:rsid w:val="00A35BDD"/>
    <w:rsid w:val="00A35E0B"/>
    <w:rsid w:val="00A36725"/>
    <w:rsid w:val="00A37AEC"/>
    <w:rsid w:val="00A4110C"/>
    <w:rsid w:val="00A42198"/>
    <w:rsid w:val="00A4248B"/>
    <w:rsid w:val="00A43E3E"/>
    <w:rsid w:val="00A444B0"/>
    <w:rsid w:val="00A450BB"/>
    <w:rsid w:val="00A46721"/>
    <w:rsid w:val="00A46C1F"/>
    <w:rsid w:val="00A474FE"/>
    <w:rsid w:val="00A47811"/>
    <w:rsid w:val="00A47A14"/>
    <w:rsid w:val="00A51D26"/>
    <w:rsid w:val="00A52212"/>
    <w:rsid w:val="00A53AD6"/>
    <w:rsid w:val="00A53D16"/>
    <w:rsid w:val="00A54250"/>
    <w:rsid w:val="00A54371"/>
    <w:rsid w:val="00A55247"/>
    <w:rsid w:val="00A556F4"/>
    <w:rsid w:val="00A5626E"/>
    <w:rsid w:val="00A568CC"/>
    <w:rsid w:val="00A56FA0"/>
    <w:rsid w:val="00A60270"/>
    <w:rsid w:val="00A6030C"/>
    <w:rsid w:val="00A603CE"/>
    <w:rsid w:val="00A6268B"/>
    <w:rsid w:val="00A6393D"/>
    <w:rsid w:val="00A64B7A"/>
    <w:rsid w:val="00A73B4D"/>
    <w:rsid w:val="00A765C1"/>
    <w:rsid w:val="00A7788A"/>
    <w:rsid w:val="00A80426"/>
    <w:rsid w:val="00A808C9"/>
    <w:rsid w:val="00A81ADE"/>
    <w:rsid w:val="00A81CD0"/>
    <w:rsid w:val="00A81D5B"/>
    <w:rsid w:val="00A82DA3"/>
    <w:rsid w:val="00A83557"/>
    <w:rsid w:val="00A83CE4"/>
    <w:rsid w:val="00A84215"/>
    <w:rsid w:val="00A846F4"/>
    <w:rsid w:val="00A84C29"/>
    <w:rsid w:val="00A84CB6"/>
    <w:rsid w:val="00A850DD"/>
    <w:rsid w:val="00A85B4D"/>
    <w:rsid w:val="00A866DB"/>
    <w:rsid w:val="00A86779"/>
    <w:rsid w:val="00A87B3B"/>
    <w:rsid w:val="00A87C01"/>
    <w:rsid w:val="00A90A83"/>
    <w:rsid w:val="00A90A88"/>
    <w:rsid w:val="00A9282C"/>
    <w:rsid w:val="00A9309D"/>
    <w:rsid w:val="00A9448A"/>
    <w:rsid w:val="00A94646"/>
    <w:rsid w:val="00A94C10"/>
    <w:rsid w:val="00A9546C"/>
    <w:rsid w:val="00A96E6A"/>
    <w:rsid w:val="00AA0283"/>
    <w:rsid w:val="00AA0E9B"/>
    <w:rsid w:val="00AA16E4"/>
    <w:rsid w:val="00AA1977"/>
    <w:rsid w:val="00AA3233"/>
    <w:rsid w:val="00AA55CB"/>
    <w:rsid w:val="00AA60C8"/>
    <w:rsid w:val="00AA70DE"/>
    <w:rsid w:val="00AA7D42"/>
    <w:rsid w:val="00AB0C86"/>
    <w:rsid w:val="00AB217A"/>
    <w:rsid w:val="00AB2483"/>
    <w:rsid w:val="00AB29A8"/>
    <w:rsid w:val="00AB2BB6"/>
    <w:rsid w:val="00AB313D"/>
    <w:rsid w:val="00AB32C8"/>
    <w:rsid w:val="00AB45E4"/>
    <w:rsid w:val="00AB5160"/>
    <w:rsid w:val="00AB5409"/>
    <w:rsid w:val="00AB65C0"/>
    <w:rsid w:val="00AB6FEA"/>
    <w:rsid w:val="00AB721C"/>
    <w:rsid w:val="00AB7C92"/>
    <w:rsid w:val="00AB7D1A"/>
    <w:rsid w:val="00AC0EFD"/>
    <w:rsid w:val="00AC1FAE"/>
    <w:rsid w:val="00AC2C21"/>
    <w:rsid w:val="00AC455E"/>
    <w:rsid w:val="00AC58B6"/>
    <w:rsid w:val="00AC6B53"/>
    <w:rsid w:val="00AC78C8"/>
    <w:rsid w:val="00AD1398"/>
    <w:rsid w:val="00AD2695"/>
    <w:rsid w:val="00AD3758"/>
    <w:rsid w:val="00AD46E9"/>
    <w:rsid w:val="00AD4DE9"/>
    <w:rsid w:val="00AD5990"/>
    <w:rsid w:val="00AD5AF6"/>
    <w:rsid w:val="00AD5D31"/>
    <w:rsid w:val="00AD6082"/>
    <w:rsid w:val="00AD67F5"/>
    <w:rsid w:val="00AE1982"/>
    <w:rsid w:val="00AE24B4"/>
    <w:rsid w:val="00AE4009"/>
    <w:rsid w:val="00AE452E"/>
    <w:rsid w:val="00AE5413"/>
    <w:rsid w:val="00AE6430"/>
    <w:rsid w:val="00AE6947"/>
    <w:rsid w:val="00AE7483"/>
    <w:rsid w:val="00AE7938"/>
    <w:rsid w:val="00AE7FF4"/>
    <w:rsid w:val="00AF2D48"/>
    <w:rsid w:val="00AF331F"/>
    <w:rsid w:val="00AF33F1"/>
    <w:rsid w:val="00AF39E6"/>
    <w:rsid w:val="00AF3F1C"/>
    <w:rsid w:val="00AF6DC4"/>
    <w:rsid w:val="00AF76D2"/>
    <w:rsid w:val="00B01CBA"/>
    <w:rsid w:val="00B01F49"/>
    <w:rsid w:val="00B0355F"/>
    <w:rsid w:val="00B03C9D"/>
    <w:rsid w:val="00B05734"/>
    <w:rsid w:val="00B0689C"/>
    <w:rsid w:val="00B06C06"/>
    <w:rsid w:val="00B0798E"/>
    <w:rsid w:val="00B11F30"/>
    <w:rsid w:val="00B1228A"/>
    <w:rsid w:val="00B12C4E"/>
    <w:rsid w:val="00B1326A"/>
    <w:rsid w:val="00B13E0E"/>
    <w:rsid w:val="00B1444C"/>
    <w:rsid w:val="00B146D1"/>
    <w:rsid w:val="00B149A7"/>
    <w:rsid w:val="00B15427"/>
    <w:rsid w:val="00B161AB"/>
    <w:rsid w:val="00B165AC"/>
    <w:rsid w:val="00B166C0"/>
    <w:rsid w:val="00B17301"/>
    <w:rsid w:val="00B177E5"/>
    <w:rsid w:val="00B17C82"/>
    <w:rsid w:val="00B20365"/>
    <w:rsid w:val="00B21B8B"/>
    <w:rsid w:val="00B220DA"/>
    <w:rsid w:val="00B22E65"/>
    <w:rsid w:val="00B244EB"/>
    <w:rsid w:val="00B245AB"/>
    <w:rsid w:val="00B253B9"/>
    <w:rsid w:val="00B2542D"/>
    <w:rsid w:val="00B26916"/>
    <w:rsid w:val="00B30FC2"/>
    <w:rsid w:val="00B3260B"/>
    <w:rsid w:val="00B327F1"/>
    <w:rsid w:val="00B33F41"/>
    <w:rsid w:val="00B36430"/>
    <w:rsid w:val="00B364C3"/>
    <w:rsid w:val="00B40292"/>
    <w:rsid w:val="00B40892"/>
    <w:rsid w:val="00B41EC1"/>
    <w:rsid w:val="00B4211E"/>
    <w:rsid w:val="00B4290D"/>
    <w:rsid w:val="00B436E9"/>
    <w:rsid w:val="00B454B2"/>
    <w:rsid w:val="00B4597E"/>
    <w:rsid w:val="00B465CD"/>
    <w:rsid w:val="00B47765"/>
    <w:rsid w:val="00B50721"/>
    <w:rsid w:val="00B51195"/>
    <w:rsid w:val="00B5502D"/>
    <w:rsid w:val="00B555F9"/>
    <w:rsid w:val="00B55860"/>
    <w:rsid w:val="00B55B17"/>
    <w:rsid w:val="00B55BAE"/>
    <w:rsid w:val="00B56180"/>
    <w:rsid w:val="00B565F4"/>
    <w:rsid w:val="00B56794"/>
    <w:rsid w:val="00B574BD"/>
    <w:rsid w:val="00B57786"/>
    <w:rsid w:val="00B577FF"/>
    <w:rsid w:val="00B6041A"/>
    <w:rsid w:val="00B60BA8"/>
    <w:rsid w:val="00B61B7E"/>
    <w:rsid w:val="00B61FE5"/>
    <w:rsid w:val="00B6376F"/>
    <w:rsid w:val="00B64426"/>
    <w:rsid w:val="00B6574F"/>
    <w:rsid w:val="00B65948"/>
    <w:rsid w:val="00B661B8"/>
    <w:rsid w:val="00B669F4"/>
    <w:rsid w:val="00B6746B"/>
    <w:rsid w:val="00B6749B"/>
    <w:rsid w:val="00B675FE"/>
    <w:rsid w:val="00B67C78"/>
    <w:rsid w:val="00B7048E"/>
    <w:rsid w:val="00B7097C"/>
    <w:rsid w:val="00B710B6"/>
    <w:rsid w:val="00B717CC"/>
    <w:rsid w:val="00B72014"/>
    <w:rsid w:val="00B755E6"/>
    <w:rsid w:val="00B75B21"/>
    <w:rsid w:val="00B77A9A"/>
    <w:rsid w:val="00B808A9"/>
    <w:rsid w:val="00B80E23"/>
    <w:rsid w:val="00B8187B"/>
    <w:rsid w:val="00B838FA"/>
    <w:rsid w:val="00B83C32"/>
    <w:rsid w:val="00B85FAB"/>
    <w:rsid w:val="00B8614C"/>
    <w:rsid w:val="00B863F0"/>
    <w:rsid w:val="00B906E1"/>
    <w:rsid w:val="00B90E38"/>
    <w:rsid w:val="00B913BE"/>
    <w:rsid w:val="00B921D7"/>
    <w:rsid w:val="00B9277C"/>
    <w:rsid w:val="00B93615"/>
    <w:rsid w:val="00B93E64"/>
    <w:rsid w:val="00B94F98"/>
    <w:rsid w:val="00B95376"/>
    <w:rsid w:val="00B959B1"/>
    <w:rsid w:val="00BA079B"/>
    <w:rsid w:val="00BA208C"/>
    <w:rsid w:val="00BA2351"/>
    <w:rsid w:val="00BA28A7"/>
    <w:rsid w:val="00BA4125"/>
    <w:rsid w:val="00BA455C"/>
    <w:rsid w:val="00BA5E3A"/>
    <w:rsid w:val="00BB098C"/>
    <w:rsid w:val="00BB1716"/>
    <w:rsid w:val="00BB1A63"/>
    <w:rsid w:val="00BB27AE"/>
    <w:rsid w:val="00BB2818"/>
    <w:rsid w:val="00BB2941"/>
    <w:rsid w:val="00BB3AD9"/>
    <w:rsid w:val="00BB3F20"/>
    <w:rsid w:val="00BB49D5"/>
    <w:rsid w:val="00BB5294"/>
    <w:rsid w:val="00BB5D40"/>
    <w:rsid w:val="00BC039F"/>
    <w:rsid w:val="00BC05AD"/>
    <w:rsid w:val="00BC2A9E"/>
    <w:rsid w:val="00BC3EBD"/>
    <w:rsid w:val="00BC44BE"/>
    <w:rsid w:val="00BC5871"/>
    <w:rsid w:val="00BC59EA"/>
    <w:rsid w:val="00BC5D6E"/>
    <w:rsid w:val="00BC61C0"/>
    <w:rsid w:val="00BC681F"/>
    <w:rsid w:val="00BC6DE2"/>
    <w:rsid w:val="00BC75B8"/>
    <w:rsid w:val="00BD0081"/>
    <w:rsid w:val="00BD0271"/>
    <w:rsid w:val="00BD08C8"/>
    <w:rsid w:val="00BD138E"/>
    <w:rsid w:val="00BD3172"/>
    <w:rsid w:val="00BD327A"/>
    <w:rsid w:val="00BD5060"/>
    <w:rsid w:val="00BD5448"/>
    <w:rsid w:val="00BD6733"/>
    <w:rsid w:val="00BD6DFA"/>
    <w:rsid w:val="00BD75F7"/>
    <w:rsid w:val="00BE0649"/>
    <w:rsid w:val="00BE0B3D"/>
    <w:rsid w:val="00BE10CA"/>
    <w:rsid w:val="00BE1DFB"/>
    <w:rsid w:val="00BE28A8"/>
    <w:rsid w:val="00BE2F7D"/>
    <w:rsid w:val="00BE3254"/>
    <w:rsid w:val="00BE3F0D"/>
    <w:rsid w:val="00BE43CF"/>
    <w:rsid w:val="00BE45F3"/>
    <w:rsid w:val="00BE5ECB"/>
    <w:rsid w:val="00BE6440"/>
    <w:rsid w:val="00BE6EC0"/>
    <w:rsid w:val="00BE74F0"/>
    <w:rsid w:val="00BE7B23"/>
    <w:rsid w:val="00BE7E16"/>
    <w:rsid w:val="00BF01C9"/>
    <w:rsid w:val="00BF0AC2"/>
    <w:rsid w:val="00BF16A6"/>
    <w:rsid w:val="00BF1D82"/>
    <w:rsid w:val="00BF2F1C"/>
    <w:rsid w:val="00BF3C17"/>
    <w:rsid w:val="00BF414C"/>
    <w:rsid w:val="00BF5BB9"/>
    <w:rsid w:val="00BF6A16"/>
    <w:rsid w:val="00BF6EBF"/>
    <w:rsid w:val="00BF7C98"/>
    <w:rsid w:val="00C007E4"/>
    <w:rsid w:val="00C0091F"/>
    <w:rsid w:val="00C0239E"/>
    <w:rsid w:val="00C025F6"/>
    <w:rsid w:val="00C03CFA"/>
    <w:rsid w:val="00C046CE"/>
    <w:rsid w:val="00C0498F"/>
    <w:rsid w:val="00C05D65"/>
    <w:rsid w:val="00C060CE"/>
    <w:rsid w:val="00C061B2"/>
    <w:rsid w:val="00C0664A"/>
    <w:rsid w:val="00C10E63"/>
    <w:rsid w:val="00C1107E"/>
    <w:rsid w:val="00C13B43"/>
    <w:rsid w:val="00C1438B"/>
    <w:rsid w:val="00C148D4"/>
    <w:rsid w:val="00C1536F"/>
    <w:rsid w:val="00C159BA"/>
    <w:rsid w:val="00C168BA"/>
    <w:rsid w:val="00C1797F"/>
    <w:rsid w:val="00C179B0"/>
    <w:rsid w:val="00C17F7B"/>
    <w:rsid w:val="00C2158A"/>
    <w:rsid w:val="00C22B3B"/>
    <w:rsid w:val="00C22CB1"/>
    <w:rsid w:val="00C23B7C"/>
    <w:rsid w:val="00C24B89"/>
    <w:rsid w:val="00C30224"/>
    <w:rsid w:val="00C302B2"/>
    <w:rsid w:val="00C30BE6"/>
    <w:rsid w:val="00C30EDE"/>
    <w:rsid w:val="00C31A21"/>
    <w:rsid w:val="00C32014"/>
    <w:rsid w:val="00C32604"/>
    <w:rsid w:val="00C3366F"/>
    <w:rsid w:val="00C3378C"/>
    <w:rsid w:val="00C343AA"/>
    <w:rsid w:val="00C34931"/>
    <w:rsid w:val="00C34F14"/>
    <w:rsid w:val="00C35DEE"/>
    <w:rsid w:val="00C3628A"/>
    <w:rsid w:val="00C36F67"/>
    <w:rsid w:val="00C37B61"/>
    <w:rsid w:val="00C37C1A"/>
    <w:rsid w:val="00C4130F"/>
    <w:rsid w:val="00C41787"/>
    <w:rsid w:val="00C41A23"/>
    <w:rsid w:val="00C41E0E"/>
    <w:rsid w:val="00C41EBF"/>
    <w:rsid w:val="00C4430B"/>
    <w:rsid w:val="00C44A0D"/>
    <w:rsid w:val="00C44A71"/>
    <w:rsid w:val="00C44DFC"/>
    <w:rsid w:val="00C46F17"/>
    <w:rsid w:val="00C4787B"/>
    <w:rsid w:val="00C47BC0"/>
    <w:rsid w:val="00C50BE3"/>
    <w:rsid w:val="00C50CF3"/>
    <w:rsid w:val="00C50E01"/>
    <w:rsid w:val="00C51357"/>
    <w:rsid w:val="00C51424"/>
    <w:rsid w:val="00C518A1"/>
    <w:rsid w:val="00C53E7B"/>
    <w:rsid w:val="00C55014"/>
    <w:rsid w:val="00C556B2"/>
    <w:rsid w:val="00C556F3"/>
    <w:rsid w:val="00C55A4F"/>
    <w:rsid w:val="00C55BB9"/>
    <w:rsid w:val="00C55E71"/>
    <w:rsid w:val="00C56A3E"/>
    <w:rsid w:val="00C577AA"/>
    <w:rsid w:val="00C578B0"/>
    <w:rsid w:val="00C600E8"/>
    <w:rsid w:val="00C60C48"/>
    <w:rsid w:val="00C60F2E"/>
    <w:rsid w:val="00C62AA4"/>
    <w:rsid w:val="00C64D96"/>
    <w:rsid w:val="00C6552E"/>
    <w:rsid w:val="00C66F75"/>
    <w:rsid w:val="00C67E90"/>
    <w:rsid w:val="00C723DC"/>
    <w:rsid w:val="00C726C7"/>
    <w:rsid w:val="00C74DE9"/>
    <w:rsid w:val="00C759D4"/>
    <w:rsid w:val="00C7691D"/>
    <w:rsid w:val="00C7751C"/>
    <w:rsid w:val="00C807B4"/>
    <w:rsid w:val="00C8388F"/>
    <w:rsid w:val="00C8563A"/>
    <w:rsid w:val="00C860B0"/>
    <w:rsid w:val="00C877CC"/>
    <w:rsid w:val="00C87E21"/>
    <w:rsid w:val="00C87FDD"/>
    <w:rsid w:val="00C92EEB"/>
    <w:rsid w:val="00C94AF4"/>
    <w:rsid w:val="00C94FFD"/>
    <w:rsid w:val="00C95604"/>
    <w:rsid w:val="00C95949"/>
    <w:rsid w:val="00C96067"/>
    <w:rsid w:val="00C972BC"/>
    <w:rsid w:val="00CA0526"/>
    <w:rsid w:val="00CA0531"/>
    <w:rsid w:val="00CA0701"/>
    <w:rsid w:val="00CA1ACA"/>
    <w:rsid w:val="00CA21F6"/>
    <w:rsid w:val="00CA237A"/>
    <w:rsid w:val="00CA2A01"/>
    <w:rsid w:val="00CA37A5"/>
    <w:rsid w:val="00CA385A"/>
    <w:rsid w:val="00CA6B02"/>
    <w:rsid w:val="00CA6DA6"/>
    <w:rsid w:val="00CA7AA9"/>
    <w:rsid w:val="00CB06A0"/>
    <w:rsid w:val="00CB19F4"/>
    <w:rsid w:val="00CB2257"/>
    <w:rsid w:val="00CB2D33"/>
    <w:rsid w:val="00CB4251"/>
    <w:rsid w:val="00CB6539"/>
    <w:rsid w:val="00CB6B10"/>
    <w:rsid w:val="00CB7945"/>
    <w:rsid w:val="00CC064C"/>
    <w:rsid w:val="00CC24CA"/>
    <w:rsid w:val="00CC2DBB"/>
    <w:rsid w:val="00CC30E3"/>
    <w:rsid w:val="00CC38AC"/>
    <w:rsid w:val="00CC3DD9"/>
    <w:rsid w:val="00CC4091"/>
    <w:rsid w:val="00CC4389"/>
    <w:rsid w:val="00CC48A2"/>
    <w:rsid w:val="00CC4952"/>
    <w:rsid w:val="00CC5829"/>
    <w:rsid w:val="00CC5A83"/>
    <w:rsid w:val="00CC5C72"/>
    <w:rsid w:val="00CC61FD"/>
    <w:rsid w:val="00CC62AD"/>
    <w:rsid w:val="00CC6921"/>
    <w:rsid w:val="00CC6FA1"/>
    <w:rsid w:val="00CC789F"/>
    <w:rsid w:val="00CD0BD5"/>
    <w:rsid w:val="00CD1347"/>
    <w:rsid w:val="00CD3DA2"/>
    <w:rsid w:val="00CD46E2"/>
    <w:rsid w:val="00CD4B02"/>
    <w:rsid w:val="00CD5DFC"/>
    <w:rsid w:val="00CD767C"/>
    <w:rsid w:val="00CE0DE5"/>
    <w:rsid w:val="00CE0E34"/>
    <w:rsid w:val="00CE19A5"/>
    <w:rsid w:val="00CE1F05"/>
    <w:rsid w:val="00CE223E"/>
    <w:rsid w:val="00CE3361"/>
    <w:rsid w:val="00CE638C"/>
    <w:rsid w:val="00CF00CD"/>
    <w:rsid w:val="00CF19C8"/>
    <w:rsid w:val="00CF1B0A"/>
    <w:rsid w:val="00CF3A14"/>
    <w:rsid w:val="00CF4941"/>
    <w:rsid w:val="00CF4F55"/>
    <w:rsid w:val="00CF54DF"/>
    <w:rsid w:val="00CF5C1B"/>
    <w:rsid w:val="00CF5E3B"/>
    <w:rsid w:val="00CF6415"/>
    <w:rsid w:val="00D00725"/>
    <w:rsid w:val="00D010A5"/>
    <w:rsid w:val="00D022D6"/>
    <w:rsid w:val="00D027D4"/>
    <w:rsid w:val="00D02FB9"/>
    <w:rsid w:val="00D038C3"/>
    <w:rsid w:val="00D04584"/>
    <w:rsid w:val="00D04CEB"/>
    <w:rsid w:val="00D06334"/>
    <w:rsid w:val="00D10A42"/>
    <w:rsid w:val="00D120A0"/>
    <w:rsid w:val="00D12646"/>
    <w:rsid w:val="00D126AE"/>
    <w:rsid w:val="00D13138"/>
    <w:rsid w:val="00D14460"/>
    <w:rsid w:val="00D14FE9"/>
    <w:rsid w:val="00D15193"/>
    <w:rsid w:val="00D15282"/>
    <w:rsid w:val="00D1572A"/>
    <w:rsid w:val="00D15906"/>
    <w:rsid w:val="00D15CDA"/>
    <w:rsid w:val="00D17A1B"/>
    <w:rsid w:val="00D17D2E"/>
    <w:rsid w:val="00D17F52"/>
    <w:rsid w:val="00D20742"/>
    <w:rsid w:val="00D21B49"/>
    <w:rsid w:val="00D234B1"/>
    <w:rsid w:val="00D24FC2"/>
    <w:rsid w:val="00D2668E"/>
    <w:rsid w:val="00D26841"/>
    <w:rsid w:val="00D27415"/>
    <w:rsid w:val="00D27F31"/>
    <w:rsid w:val="00D314E8"/>
    <w:rsid w:val="00D31BEA"/>
    <w:rsid w:val="00D3366D"/>
    <w:rsid w:val="00D34BFD"/>
    <w:rsid w:val="00D357B0"/>
    <w:rsid w:val="00D35DA8"/>
    <w:rsid w:val="00D35DDE"/>
    <w:rsid w:val="00D363C1"/>
    <w:rsid w:val="00D410E6"/>
    <w:rsid w:val="00D4188F"/>
    <w:rsid w:val="00D41CDA"/>
    <w:rsid w:val="00D41E07"/>
    <w:rsid w:val="00D41E33"/>
    <w:rsid w:val="00D462BC"/>
    <w:rsid w:val="00D46892"/>
    <w:rsid w:val="00D47A33"/>
    <w:rsid w:val="00D47ABC"/>
    <w:rsid w:val="00D50CC4"/>
    <w:rsid w:val="00D513A0"/>
    <w:rsid w:val="00D52AFC"/>
    <w:rsid w:val="00D53713"/>
    <w:rsid w:val="00D5396A"/>
    <w:rsid w:val="00D540DB"/>
    <w:rsid w:val="00D5515B"/>
    <w:rsid w:val="00D5563E"/>
    <w:rsid w:val="00D55705"/>
    <w:rsid w:val="00D57CF6"/>
    <w:rsid w:val="00D6064A"/>
    <w:rsid w:val="00D613EF"/>
    <w:rsid w:val="00D62799"/>
    <w:rsid w:val="00D63193"/>
    <w:rsid w:val="00D6349D"/>
    <w:rsid w:val="00D63C32"/>
    <w:rsid w:val="00D63DB8"/>
    <w:rsid w:val="00D664E3"/>
    <w:rsid w:val="00D66505"/>
    <w:rsid w:val="00D70690"/>
    <w:rsid w:val="00D71E1F"/>
    <w:rsid w:val="00D71F30"/>
    <w:rsid w:val="00D7222D"/>
    <w:rsid w:val="00D722B2"/>
    <w:rsid w:val="00D72F12"/>
    <w:rsid w:val="00D7386F"/>
    <w:rsid w:val="00D74071"/>
    <w:rsid w:val="00D74E61"/>
    <w:rsid w:val="00D7520D"/>
    <w:rsid w:val="00D75537"/>
    <w:rsid w:val="00D7633D"/>
    <w:rsid w:val="00D76A01"/>
    <w:rsid w:val="00D771FF"/>
    <w:rsid w:val="00D77792"/>
    <w:rsid w:val="00D8013F"/>
    <w:rsid w:val="00D8043D"/>
    <w:rsid w:val="00D81601"/>
    <w:rsid w:val="00D82C12"/>
    <w:rsid w:val="00D860BC"/>
    <w:rsid w:val="00D8680D"/>
    <w:rsid w:val="00D87550"/>
    <w:rsid w:val="00D902AA"/>
    <w:rsid w:val="00D91F62"/>
    <w:rsid w:val="00D92067"/>
    <w:rsid w:val="00D9270A"/>
    <w:rsid w:val="00D931BD"/>
    <w:rsid w:val="00D933B2"/>
    <w:rsid w:val="00D93B25"/>
    <w:rsid w:val="00D943DB"/>
    <w:rsid w:val="00D9522B"/>
    <w:rsid w:val="00DA061D"/>
    <w:rsid w:val="00DA1C58"/>
    <w:rsid w:val="00DA3A8A"/>
    <w:rsid w:val="00DA46A9"/>
    <w:rsid w:val="00DA4C57"/>
    <w:rsid w:val="00DA5E01"/>
    <w:rsid w:val="00DA7309"/>
    <w:rsid w:val="00DA753A"/>
    <w:rsid w:val="00DB0A9F"/>
    <w:rsid w:val="00DB0D72"/>
    <w:rsid w:val="00DB182E"/>
    <w:rsid w:val="00DB1C3F"/>
    <w:rsid w:val="00DB214F"/>
    <w:rsid w:val="00DB34B9"/>
    <w:rsid w:val="00DB3A8B"/>
    <w:rsid w:val="00DB3B0D"/>
    <w:rsid w:val="00DB4239"/>
    <w:rsid w:val="00DB5300"/>
    <w:rsid w:val="00DB537D"/>
    <w:rsid w:val="00DB57BA"/>
    <w:rsid w:val="00DB5DF0"/>
    <w:rsid w:val="00DB6436"/>
    <w:rsid w:val="00DB6711"/>
    <w:rsid w:val="00DB738A"/>
    <w:rsid w:val="00DB7490"/>
    <w:rsid w:val="00DB76B4"/>
    <w:rsid w:val="00DB7BCD"/>
    <w:rsid w:val="00DC0711"/>
    <w:rsid w:val="00DC14E7"/>
    <w:rsid w:val="00DC3C7E"/>
    <w:rsid w:val="00DC3CDF"/>
    <w:rsid w:val="00DC52DC"/>
    <w:rsid w:val="00DC5C17"/>
    <w:rsid w:val="00DC5DD8"/>
    <w:rsid w:val="00DD0EE2"/>
    <w:rsid w:val="00DD17F1"/>
    <w:rsid w:val="00DD2167"/>
    <w:rsid w:val="00DD302E"/>
    <w:rsid w:val="00DD422B"/>
    <w:rsid w:val="00DD4851"/>
    <w:rsid w:val="00DD4C7F"/>
    <w:rsid w:val="00DD4D45"/>
    <w:rsid w:val="00DD4DA4"/>
    <w:rsid w:val="00DD4F17"/>
    <w:rsid w:val="00DD5713"/>
    <w:rsid w:val="00DD5D82"/>
    <w:rsid w:val="00DD6B01"/>
    <w:rsid w:val="00DD6F48"/>
    <w:rsid w:val="00DD73DC"/>
    <w:rsid w:val="00DE0476"/>
    <w:rsid w:val="00DE26FA"/>
    <w:rsid w:val="00DE34EA"/>
    <w:rsid w:val="00DE406A"/>
    <w:rsid w:val="00DE47BF"/>
    <w:rsid w:val="00DE4A3D"/>
    <w:rsid w:val="00DE5C11"/>
    <w:rsid w:val="00DE6D9F"/>
    <w:rsid w:val="00DF0214"/>
    <w:rsid w:val="00DF13C8"/>
    <w:rsid w:val="00DF1552"/>
    <w:rsid w:val="00DF222D"/>
    <w:rsid w:val="00DF254C"/>
    <w:rsid w:val="00DF422D"/>
    <w:rsid w:val="00DF4C2C"/>
    <w:rsid w:val="00DF710A"/>
    <w:rsid w:val="00DF79C2"/>
    <w:rsid w:val="00DF7D95"/>
    <w:rsid w:val="00E00D7B"/>
    <w:rsid w:val="00E012AD"/>
    <w:rsid w:val="00E02C12"/>
    <w:rsid w:val="00E03417"/>
    <w:rsid w:val="00E0356C"/>
    <w:rsid w:val="00E039E6"/>
    <w:rsid w:val="00E04BBB"/>
    <w:rsid w:val="00E04F85"/>
    <w:rsid w:val="00E054D4"/>
    <w:rsid w:val="00E05CB8"/>
    <w:rsid w:val="00E067B6"/>
    <w:rsid w:val="00E06E32"/>
    <w:rsid w:val="00E10C4E"/>
    <w:rsid w:val="00E132C7"/>
    <w:rsid w:val="00E1492A"/>
    <w:rsid w:val="00E14CCF"/>
    <w:rsid w:val="00E15C83"/>
    <w:rsid w:val="00E17682"/>
    <w:rsid w:val="00E17990"/>
    <w:rsid w:val="00E22495"/>
    <w:rsid w:val="00E229D1"/>
    <w:rsid w:val="00E22DFA"/>
    <w:rsid w:val="00E231FD"/>
    <w:rsid w:val="00E2518D"/>
    <w:rsid w:val="00E25EF8"/>
    <w:rsid w:val="00E261F0"/>
    <w:rsid w:val="00E26527"/>
    <w:rsid w:val="00E274B6"/>
    <w:rsid w:val="00E279F8"/>
    <w:rsid w:val="00E30354"/>
    <w:rsid w:val="00E305EF"/>
    <w:rsid w:val="00E316DD"/>
    <w:rsid w:val="00E326F4"/>
    <w:rsid w:val="00E32C1B"/>
    <w:rsid w:val="00E32E13"/>
    <w:rsid w:val="00E33473"/>
    <w:rsid w:val="00E33678"/>
    <w:rsid w:val="00E33A15"/>
    <w:rsid w:val="00E3599D"/>
    <w:rsid w:val="00E36993"/>
    <w:rsid w:val="00E37670"/>
    <w:rsid w:val="00E40636"/>
    <w:rsid w:val="00E40BBB"/>
    <w:rsid w:val="00E40CD5"/>
    <w:rsid w:val="00E425EA"/>
    <w:rsid w:val="00E4301F"/>
    <w:rsid w:val="00E43B14"/>
    <w:rsid w:val="00E45DD4"/>
    <w:rsid w:val="00E46384"/>
    <w:rsid w:val="00E5131C"/>
    <w:rsid w:val="00E51525"/>
    <w:rsid w:val="00E54648"/>
    <w:rsid w:val="00E54A52"/>
    <w:rsid w:val="00E54B23"/>
    <w:rsid w:val="00E5502F"/>
    <w:rsid w:val="00E5577A"/>
    <w:rsid w:val="00E55CE2"/>
    <w:rsid w:val="00E56E03"/>
    <w:rsid w:val="00E60CE7"/>
    <w:rsid w:val="00E60E0F"/>
    <w:rsid w:val="00E62B53"/>
    <w:rsid w:val="00E636A8"/>
    <w:rsid w:val="00E63C30"/>
    <w:rsid w:val="00E6451B"/>
    <w:rsid w:val="00E664F7"/>
    <w:rsid w:val="00E67A7D"/>
    <w:rsid w:val="00E67B50"/>
    <w:rsid w:val="00E67B59"/>
    <w:rsid w:val="00E70E8D"/>
    <w:rsid w:val="00E71295"/>
    <w:rsid w:val="00E719B7"/>
    <w:rsid w:val="00E738A5"/>
    <w:rsid w:val="00E74DBB"/>
    <w:rsid w:val="00E754FE"/>
    <w:rsid w:val="00E75E8F"/>
    <w:rsid w:val="00E762A5"/>
    <w:rsid w:val="00E763F9"/>
    <w:rsid w:val="00E777D9"/>
    <w:rsid w:val="00E77CA6"/>
    <w:rsid w:val="00E77D1E"/>
    <w:rsid w:val="00E8023E"/>
    <w:rsid w:val="00E815EB"/>
    <w:rsid w:val="00E83E9D"/>
    <w:rsid w:val="00E848B5"/>
    <w:rsid w:val="00E84B48"/>
    <w:rsid w:val="00E84EA2"/>
    <w:rsid w:val="00E85261"/>
    <w:rsid w:val="00E859A0"/>
    <w:rsid w:val="00E85B6D"/>
    <w:rsid w:val="00E85FCF"/>
    <w:rsid w:val="00E9066F"/>
    <w:rsid w:val="00E915E5"/>
    <w:rsid w:val="00E921E7"/>
    <w:rsid w:val="00E92358"/>
    <w:rsid w:val="00E92597"/>
    <w:rsid w:val="00E9447F"/>
    <w:rsid w:val="00E94ED7"/>
    <w:rsid w:val="00E9669D"/>
    <w:rsid w:val="00E9710D"/>
    <w:rsid w:val="00E979BF"/>
    <w:rsid w:val="00E97A5B"/>
    <w:rsid w:val="00EA155E"/>
    <w:rsid w:val="00EA17BE"/>
    <w:rsid w:val="00EA1866"/>
    <w:rsid w:val="00EA21EF"/>
    <w:rsid w:val="00EA437C"/>
    <w:rsid w:val="00EA48AE"/>
    <w:rsid w:val="00EA4A3C"/>
    <w:rsid w:val="00EA55FF"/>
    <w:rsid w:val="00EA6829"/>
    <w:rsid w:val="00EA6CBA"/>
    <w:rsid w:val="00EA6F91"/>
    <w:rsid w:val="00EA72C9"/>
    <w:rsid w:val="00EA7856"/>
    <w:rsid w:val="00EB03B9"/>
    <w:rsid w:val="00EB069B"/>
    <w:rsid w:val="00EB080E"/>
    <w:rsid w:val="00EB19D9"/>
    <w:rsid w:val="00EB2DCB"/>
    <w:rsid w:val="00EB393B"/>
    <w:rsid w:val="00EB4322"/>
    <w:rsid w:val="00EB50B7"/>
    <w:rsid w:val="00EB5CD3"/>
    <w:rsid w:val="00EB6F9C"/>
    <w:rsid w:val="00EC18A6"/>
    <w:rsid w:val="00EC44F1"/>
    <w:rsid w:val="00EC6542"/>
    <w:rsid w:val="00EC669E"/>
    <w:rsid w:val="00EC717C"/>
    <w:rsid w:val="00EC745F"/>
    <w:rsid w:val="00EC7F7F"/>
    <w:rsid w:val="00ED0BBE"/>
    <w:rsid w:val="00ED18C0"/>
    <w:rsid w:val="00ED2458"/>
    <w:rsid w:val="00ED26C3"/>
    <w:rsid w:val="00ED2CC9"/>
    <w:rsid w:val="00ED2D3B"/>
    <w:rsid w:val="00ED3C1D"/>
    <w:rsid w:val="00ED4425"/>
    <w:rsid w:val="00ED71CD"/>
    <w:rsid w:val="00ED7349"/>
    <w:rsid w:val="00ED779B"/>
    <w:rsid w:val="00EE0319"/>
    <w:rsid w:val="00EE08E3"/>
    <w:rsid w:val="00EE1831"/>
    <w:rsid w:val="00EE18BC"/>
    <w:rsid w:val="00EE25BB"/>
    <w:rsid w:val="00EE27DC"/>
    <w:rsid w:val="00EE2E22"/>
    <w:rsid w:val="00EE4842"/>
    <w:rsid w:val="00EE4B76"/>
    <w:rsid w:val="00EE507E"/>
    <w:rsid w:val="00EE56AF"/>
    <w:rsid w:val="00EE5F95"/>
    <w:rsid w:val="00EE6842"/>
    <w:rsid w:val="00EF31E4"/>
    <w:rsid w:val="00EF438E"/>
    <w:rsid w:val="00EF535D"/>
    <w:rsid w:val="00EF5406"/>
    <w:rsid w:val="00EF54C3"/>
    <w:rsid w:val="00EF7F11"/>
    <w:rsid w:val="00F02674"/>
    <w:rsid w:val="00F02E93"/>
    <w:rsid w:val="00F038A1"/>
    <w:rsid w:val="00F04D13"/>
    <w:rsid w:val="00F05354"/>
    <w:rsid w:val="00F0586E"/>
    <w:rsid w:val="00F05B86"/>
    <w:rsid w:val="00F05EE1"/>
    <w:rsid w:val="00F06343"/>
    <w:rsid w:val="00F06E35"/>
    <w:rsid w:val="00F109B1"/>
    <w:rsid w:val="00F10B33"/>
    <w:rsid w:val="00F10F6C"/>
    <w:rsid w:val="00F1149E"/>
    <w:rsid w:val="00F1214E"/>
    <w:rsid w:val="00F12ADE"/>
    <w:rsid w:val="00F12D66"/>
    <w:rsid w:val="00F138B2"/>
    <w:rsid w:val="00F1495B"/>
    <w:rsid w:val="00F16633"/>
    <w:rsid w:val="00F200AC"/>
    <w:rsid w:val="00F20BB9"/>
    <w:rsid w:val="00F21718"/>
    <w:rsid w:val="00F2393B"/>
    <w:rsid w:val="00F23EAC"/>
    <w:rsid w:val="00F24AB5"/>
    <w:rsid w:val="00F25E39"/>
    <w:rsid w:val="00F25E52"/>
    <w:rsid w:val="00F25FF2"/>
    <w:rsid w:val="00F26589"/>
    <w:rsid w:val="00F27B14"/>
    <w:rsid w:val="00F27C52"/>
    <w:rsid w:val="00F27F95"/>
    <w:rsid w:val="00F27FA8"/>
    <w:rsid w:val="00F32236"/>
    <w:rsid w:val="00F32DFC"/>
    <w:rsid w:val="00F33452"/>
    <w:rsid w:val="00F3398B"/>
    <w:rsid w:val="00F34BFD"/>
    <w:rsid w:val="00F35750"/>
    <w:rsid w:val="00F366A1"/>
    <w:rsid w:val="00F367BF"/>
    <w:rsid w:val="00F36F13"/>
    <w:rsid w:val="00F3747A"/>
    <w:rsid w:val="00F40B93"/>
    <w:rsid w:val="00F41178"/>
    <w:rsid w:val="00F41BE1"/>
    <w:rsid w:val="00F42447"/>
    <w:rsid w:val="00F43D47"/>
    <w:rsid w:val="00F443D0"/>
    <w:rsid w:val="00F4500E"/>
    <w:rsid w:val="00F4570A"/>
    <w:rsid w:val="00F45DD6"/>
    <w:rsid w:val="00F47146"/>
    <w:rsid w:val="00F47684"/>
    <w:rsid w:val="00F47ADB"/>
    <w:rsid w:val="00F50524"/>
    <w:rsid w:val="00F51619"/>
    <w:rsid w:val="00F51956"/>
    <w:rsid w:val="00F51D34"/>
    <w:rsid w:val="00F51D69"/>
    <w:rsid w:val="00F521A5"/>
    <w:rsid w:val="00F54BC8"/>
    <w:rsid w:val="00F54C99"/>
    <w:rsid w:val="00F55B07"/>
    <w:rsid w:val="00F574C1"/>
    <w:rsid w:val="00F57AB9"/>
    <w:rsid w:val="00F606D0"/>
    <w:rsid w:val="00F60CDF"/>
    <w:rsid w:val="00F61E83"/>
    <w:rsid w:val="00F649A9"/>
    <w:rsid w:val="00F66ADA"/>
    <w:rsid w:val="00F675C7"/>
    <w:rsid w:val="00F676E3"/>
    <w:rsid w:val="00F70ED5"/>
    <w:rsid w:val="00F71D9B"/>
    <w:rsid w:val="00F72998"/>
    <w:rsid w:val="00F72E79"/>
    <w:rsid w:val="00F73A03"/>
    <w:rsid w:val="00F7409C"/>
    <w:rsid w:val="00F77BB6"/>
    <w:rsid w:val="00F80724"/>
    <w:rsid w:val="00F81327"/>
    <w:rsid w:val="00F82DBD"/>
    <w:rsid w:val="00F83426"/>
    <w:rsid w:val="00F83BEC"/>
    <w:rsid w:val="00F84375"/>
    <w:rsid w:val="00F862C1"/>
    <w:rsid w:val="00F87A77"/>
    <w:rsid w:val="00F87D10"/>
    <w:rsid w:val="00F908FF"/>
    <w:rsid w:val="00F91582"/>
    <w:rsid w:val="00F91D1D"/>
    <w:rsid w:val="00F92873"/>
    <w:rsid w:val="00F96765"/>
    <w:rsid w:val="00F96E0B"/>
    <w:rsid w:val="00F97BE1"/>
    <w:rsid w:val="00FA074F"/>
    <w:rsid w:val="00FA0A41"/>
    <w:rsid w:val="00FA1363"/>
    <w:rsid w:val="00FA1DEF"/>
    <w:rsid w:val="00FA2F4B"/>
    <w:rsid w:val="00FA3566"/>
    <w:rsid w:val="00FA4E12"/>
    <w:rsid w:val="00FA5617"/>
    <w:rsid w:val="00FA656F"/>
    <w:rsid w:val="00FA696E"/>
    <w:rsid w:val="00FA6C8F"/>
    <w:rsid w:val="00FA6D5B"/>
    <w:rsid w:val="00FA6F4D"/>
    <w:rsid w:val="00FA7D30"/>
    <w:rsid w:val="00FB0676"/>
    <w:rsid w:val="00FB2EE4"/>
    <w:rsid w:val="00FB32BA"/>
    <w:rsid w:val="00FB453F"/>
    <w:rsid w:val="00FB4CEF"/>
    <w:rsid w:val="00FB606C"/>
    <w:rsid w:val="00FB6C0C"/>
    <w:rsid w:val="00FB6DB7"/>
    <w:rsid w:val="00FB7647"/>
    <w:rsid w:val="00FC01F2"/>
    <w:rsid w:val="00FC0F7C"/>
    <w:rsid w:val="00FC11F9"/>
    <w:rsid w:val="00FC12AE"/>
    <w:rsid w:val="00FC14B9"/>
    <w:rsid w:val="00FC1DBA"/>
    <w:rsid w:val="00FC4DAE"/>
    <w:rsid w:val="00FC62A2"/>
    <w:rsid w:val="00FC7879"/>
    <w:rsid w:val="00FC7E9D"/>
    <w:rsid w:val="00FD140F"/>
    <w:rsid w:val="00FD4775"/>
    <w:rsid w:val="00FD4F48"/>
    <w:rsid w:val="00FD6B4E"/>
    <w:rsid w:val="00FE025A"/>
    <w:rsid w:val="00FE0339"/>
    <w:rsid w:val="00FE1E36"/>
    <w:rsid w:val="00FE2734"/>
    <w:rsid w:val="00FE3446"/>
    <w:rsid w:val="00FE3955"/>
    <w:rsid w:val="00FE3FEB"/>
    <w:rsid w:val="00FE542D"/>
    <w:rsid w:val="00FE5A21"/>
    <w:rsid w:val="00FE7998"/>
    <w:rsid w:val="00FE7A0B"/>
    <w:rsid w:val="00FF19A1"/>
    <w:rsid w:val="00FF2BF6"/>
    <w:rsid w:val="00FF3D7E"/>
    <w:rsid w:val="00FF4434"/>
    <w:rsid w:val="00FF50B0"/>
    <w:rsid w:val="00FF5E71"/>
    <w:rsid w:val="00FF5E98"/>
    <w:rsid w:val="00FF6160"/>
    <w:rsid w:val="00FF69D1"/>
    <w:rsid w:val="00FF7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9cf,#4d4d4d"/>
    </o:shapedefaults>
    <o:shapelayout v:ext="edit">
      <o:idmap v:ext="edit" data="1"/>
    </o:shapelayout>
  </w:shapeDefaults>
  <w:decimalSymbol w:val="."/>
  <w:listSeparator w:val=","/>
  <w14:docId w14:val="30EDE14C"/>
  <w15:docId w15:val="{5AF0550A-3C55-4E73-B569-54E48FF66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7769"/>
    <w:pPr>
      <w:bidi/>
      <w:spacing w:after="120"/>
      <w:jc w:val="both"/>
    </w:pPr>
    <w:rPr>
      <w:rFonts w:cs="David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59E9"/>
    <w:pPr>
      <w:keepNext/>
      <w:outlineLvl w:val="0"/>
    </w:pPr>
    <w:rPr>
      <w:rFonts w:cs="Tahoma"/>
      <w:b/>
      <w:bCs/>
      <w:szCs w:val="18"/>
    </w:rPr>
  </w:style>
  <w:style w:type="paragraph" w:styleId="Heading2">
    <w:name w:val="heading 2"/>
    <w:basedOn w:val="Normal"/>
    <w:next w:val="Normal"/>
    <w:qFormat/>
    <w:rsid w:val="000A59E9"/>
    <w:pPr>
      <w:keepNext/>
      <w:numPr>
        <w:numId w:val="1"/>
      </w:numPr>
      <w:spacing w:before="480" w:after="60"/>
      <w:ind w:left="357" w:right="0" w:hanging="357"/>
      <w:jc w:val="left"/>
      <w:outlineLvl w:val="1"/>
    </w:pPr>
    <w:rPr>
      <w:rFonts w:ascii="Arial" w:hAnsi="Arial"/>
      <w:b/>
      <w:bCs/>
      <w:u w:val="single"/>
    </w:rPr>
  </w:style>
  <w:style w:type="paragraph" w:styleId="Heading3">
    <w:name w:val="heading 3"/>
    <w:basedOn w:val="Normal"/>
    <w:next w:val="Normal"/>
    <w:link w:val="Heading3Char"/>
    <w:uiPriority w:val="9"/>
    <w:qFormat/>
    <w:rsid w:val="000A59E9"/>
    <w:pPr>
      <w:keepNext/>
      <w:numPr>
        <w:ilvl w:val="1"/>
        <w:numId w:val="1"/>
      </w:numPr>
      <w:spacing w:before="240" w:after="60"/>
      <w:ind w:right="0"/>
      <w:outlineLvl w:val="2"/>
    </w:pPr>
    <w:rPr>
      <w:rFonts w:ascii="Arial" w:hAnsi="Arial"/>
      <w:b/>
      <w:bCs/>
    </w:rPr>
  </w:style>
  <w:style w:type="paragraph" w:styleId="Heading4">
    <w:name w:val="heading 4"/>
    <w:basedOn w:val="Normal"/>
    <w:next w:val="Normal"/>
    <w:link w:val="Heading4Char"/>
    <w:unhideWhenUsed/>
    <w:qFormat/>
    <w:rsid w:val="00E738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nhideWhenUsed/>
    <w:qFormat/>
    <w:rsid w:val="00E738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nhideWhenUsed/>
    <w:qFormat/>
    <w:rsid w:val="00E738A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E738A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nhideWhenUsed/>
    <w:qFormat/>
    <w:rsid w:val="00E738A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0A59E9"/>
    <w:pPr>
      <w:tabs>
        <w:tab w:val="center" w:pos="4153"/>
        <w:tab w:val="right" w:pos="8306"/>
      </w:tabs>
      <w:jc w:val="left"/>
    </w:pPr>
  </w:style>
  <w:style w:type="paragraph" w:styleId="Footer">
    <w:name w:val="footer"/>
    <w:basedOn w:val="Normal"/>
    <w:rsid w:val="000A59E9"/>
    <w:pPr>
      <w:tabs>
        <w:tab w:val="center" w:pos="4153"/>
        <w:tab w:val="right" w:pos="8306"/>
      </w:tabs>
      <w:jc w:val="left"/>
    </w:pPr>
  </w:style>
  <w:style w:type="character" w:styleId="Hyperlink">
    <w:name w:val="Hyperlink"/>
    <w:rsid w:val="000A59E9"/>
    <w:rPr>
      <w:color w:val="0000FF"/>
      <w:u w:val="single"/>
    </w:rPr>
  </w:style>
  <w:style w:type="paragraph" w:styleId="NormalWeb">
    <w:name w:val="Normal (Web)"/>
    <w:basedOn w:val="Normal"/>
    <w:uiPriority w:val="99"/>
    <w:rsid w:val="000A59E9"/>
    <w:pPr>
      <w:bidi w:val="0"/>
      <w:spacing w:before="100" w:beforeAutospacing="1" w:after="119"/>
      <w:jc w:val="left"/>
    </w:pPr>
    <w:rPr>
      <w:rFonts w:ascii="Arial Unicode MS" w:eastAsia="Arial Unicode MS" w:hAnsi="Arial Unicode MS" w:cs="Arial Unicode MS"/>
      <w:lang w:eastAsia="he-IL"/>
    </w:rPr>
  </w:style>
  <w:style w:type="table" w:styleId="TableGrid">
    <w:name w:val="Table Grid"/>
    <w:basedOn w:val="TableNormal"/>
    <w:rsid w:val="0065279D"/>
    <w:pPr>
      <w:bidi/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eph">
    <w:name w:val="Aleph"/>
    <w:basedOn w:val="Normal"/>
    <w:rsid w:val="009054FF"/>
    <w:pPr>
      <w:tabs>
        <w:tab w:val="num" w:pos="1260"/>
      </w:tabs>
      <w:ind w:left="1086" w:hanging="360"/>
    </w:pPr>
  </w:style>
  <w:style w:type="paragraph" w:customStyle="1" w:styleId="Style1">
    <w:name w:val="Style1"/>
    <w:basedOn w:val="Normal"/>
    <w:rsid w:val="009054FF"/>
    <w:pPr>
      <w:numPr>
        <w:ilvl w:val="1"/>
        <w:numId w:val="2"/>
      </w:numPr>
    </w:pPr>
  </w:style>
  <w:style w:type="paragraph" w:customStyle="1" w:styleId="Style2">
    <w:name w:val="Style2"/>
    <w:basedOn w:val="Normal"/>
    <w:rsid w:val="009E229D"/>
    <w:pPr>
      <w:numPr>
        <w:numId w:val="2"/>
      </w:numPr>
      <w:tabs>
        <w:tab w:val="clear" w:pos="360"/>
        <w:tab w:val="num" w:pos="366"/>
      </w:tabs>
      <w:ind w:left="366" w:hanging="360"/>
    </w:pPr>
  </w:style>
  <w:style w:type="paragraph" w:customStyle="1" w:styleId="MTDisplayEquation">
    <w:name w:val="MTDisplayEquation"/>
    <w:basedOn w:val="Normal"/>
    <w:next w:val="Normal"/>
    <w:rsid w:val="007C7E5D"/>
    <w:pPr>
      <w:numPr>
        <w:numId w:val="3"/>
      </w:numPr>
      <w:tabs>
        <w:tab w:val="center" w:pos="4360"/>
        <w:tab w:val="right" w:pos="8300"/>
      </w:tabs>
      <w:spacing w:after="0" w:line="240" w:lineRule="atLeast"/>
      <w:ind w:right="-120"/>
    </w:pPr>
    <w:rPr>
      <w:rFonts w:cs="Times New Roman"/>
    </w:rPr>
  </w:style>
  <w:style w:type="paragraph" w:styleId="BodyText">
    <w:name w:val="Body Text"/>
    <w:basedOn w:val="Normal"/>
    <w:link w:val="BodyTextChar"/>
    <w:uiPriority w:val="1"/>
    <w:qFormat/>
    <w:rsid w:val="0022368E"/>
    <w:pPr>
      <w:spacing w:after="0"/>
      <w:jc w:val="left"/>
    </w:pPr>
    <w:rPr>
      <w:color w:val="FF0000"/>
      <w:lang w:val="en-GB"/>
    </w:rPr>
  </w:style>
  <w:style w:type="paragraph" w:styleId="ListParagraph">
    <w:name w:val="List Paragraph"/>
    <w:basedOn w:val="Normal"/>
    <w:link w:val="ListParagraphChar"/>
    <w:uiPriority w:val="34"/>
    <w:qFormat/>
    <w:rsid w:val="00345599"/>
    <w:pPr>
      <w:bidi w:val="0"/>
      <w:spacing w:after="200" w:line="276" w:lineRule="auto"/>
      <w:ind w:left="720"/>
      <w:contextualSpacing/>
      <w:jc w:val="left"/>
    </w:pPr>
    <w:rPr>
      <w:rFonts w:ascii="Calibri" w:eastAsia="Calibri" w:hAnsi="Calibri" w:cs="Arial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rsid w:val="00563EE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sid w:val="00563EE6"/>
    <w:rPr>
      <w:rFonts w:ascii="Tahoma" w:hAnsi="Tahoma" w:cs="Tahoma"/>
      <w:sz w:val="16"/>
      <w:szCs w:val="16"/>
    </w:rPr>
  </w:style>
  <w:style w:type="character" w:customStyle="1" w:styleId="ListParagraphChar">
    <w:name w:val="List Paragraph Char"/>
    <w:link w:val="ListParagraph"/>
    <w:uiPriority w:val="34"/>
    <w:rsid w:val="00B51195"/>
    <w:rPr>
      <w:rFonts w:ascii="Calibri" w:eastAsia="Calibri" w:hAnsi="Calibri" w:cs="Arial"/>
      <w:sz w:val="22"/>
      <w:szCs w:val="22"/>
    </w:rPr>
  </w:style>
  <w:style w:type="table" w:customStyle="1" w:styleId="TableGrid1">
    <w:name w:val="Table Grid1"/>
    <w:basedOn w:val="TableNormal"/>
    <w:next w:val="TableGrid"/>
    <w:uiPriority w:val="59"/>
    <w:rsid w:val="00396560"/>
    <w:rPr>
      <w:rFonts w:ascii="Calibri" w:eastAsia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stname">
    <w:name w:val="Test name"/>
    <w:basedOn w:val="Heading1"/>
    <w:qFormat/>
    <w:rsid w:val="003E6BDE"/>
    <w:pPr>
      <w:keepLines/>
      <w:bidi w:val="0"/>
      <w:spacing w:line="360" w:lineRule="auto"/>
      <w:jc w:val="left"/>
    </w:pPr>
    <w:rPr>
      <w:rFonts w:asciiTheme="majorHAnsi" w:eastAsiaTheme="majorEastAsia" w:hAnsiTheme="majorHAnsi" w:cstheme="majorBidi"/>
      <w:sz w:val="28"/>
      <w:szCs w:val="28"/>
      <w:lang w:bidi="ar-SA"/>
    </w:rPr>
  </w:style>
  <w:style w:type="paragraph" w:customStyle="1" w:styleId="Instructionstostudents">
    <w:name w:val="Instructions to students"/>
    <w:basedOn w:val="Normal"/>
    <w:qFormat/>
    <w:rsid w:val="003E6BDE"/>
    <w:pPr>
      <w:bidi w:val="0"/>
      <w:spacing w:before="120" w:after="0"/>
      <w:ind w:left="144"/>
      <w:jc w:val="left"/>
    </w:pPr>
    <w:rPr>
      <w:rFonts w:asciiTheme="minorHAnsi" w:eastAsiaTheme="minorEastAsia" w:hAnsiTheme="minorHAnsi" w:cstheme="minorHAnsi"/>
      <w:sz w:val="21"/>
      <w:szCs w:val="22"/>
      <w:lang w:bidi="ar-SA"/>
    </w:rPr>
  </w:style>
  <w:style w:type="paragraph" w:customStyle="1" w:styleId="Classdetails">
    <w:name w:val="Class details"/>
    <w:basedOn w:val="Normal"/>
    <w:qFormat/>
    <w:rsid w:val="003E6BDE"/>
    <w:pPr>
      <w:framePr w:hSpace="187" w:wrap="around" w:vAnchor="page" w:hAnchor="margin" w:y="2579"/>
      <w:bidi w:val="0"/>
      <w:spacing w:before="120" w:after="0"/>
      <w:ind w:left="720" w:hanging="720"/>
      <w:jc w:val="left"/>
    </w:pPr>
    <w:rPr>
      <w:rFonts w:asciiTheme="minorHAnsi" w:eastAsia="Century Gothic" w:hAnsiTheme="minorHAnsi" w:cs="Times New Roman"/>
      <w:sz w:val="21"/>
      <w:szCs w:val="22"/>
      <w:lang w:bidi="ar-SA"/>
    </w:rPr>
  </w:style>
  <w:style w:type="paragraph" w:customStyle="1" w:styleId="Instructionstitle">
    <w:name w:val="Instructions (title)"/>
    <w:basedOn w:val="Normal"/>
    <w:qFormat/>
    <w:rsid w:val="003E6BDE"/>
    <w:pPr>
      <w:bidi w:val="0"/>
      <w:spacing w:before="480" w:line="360" w:lineRule="auto"/>
      <w:jc w:val="left"/>
    </w:pPr>
    <w:rPr>
      <w:rFonts w:asciiTheme="majorHAnsi" w:eastAsia="Century Gothic" w:hAnsiTheme="majorHAnsi" w:cs="Times New Roman"/>
      <w:b/>
      <w:sz w:val="25"/>
      <w:szCs w:val="22"/>
      <w:lang w:bidi="ar-SA"/>
    </w:rPr>
  </w:style>
  <w:style w:type="paragraph" w:customStyle="1" w:styleId="Testsectiontitles">
    <w:name w:val="Test section titles"/>
    <w:basedOn w:val="Normal"/>
    <w:qFormat/>
    <w:rsid w:val="003E6BDE"/>
    <w:pPr>
      <w:keepNext/>
      <w:keepLines/>
      <w:bidi w:val="0"/>
      <w:spacing w:before="360" w:after="240" w:line="23" w:lineRule="atLeast"/>
      <w:contextualSpacing/>
      <w:jc w:val="left"/>
    </w:pPr>
    <w:rPr>
      <w:rFonts w:asciiTheme="majorHAnsi" w:eastAsia="Century Gothic" w:hAnsiTheme="majorHAnsi" w:cs="Times New Roman"/>
      <w:b/>
      <w:sz w:val="25"/>
      <w:szCs w:val="22"/>
      <w:lang w:bidi="ar-SA"/>
    </w:rPr>
  </w:style>
  <w:style w:type="paragraph" w:customStyle="1" w:styleId="Questions">
    <w:name w:val="Questions"/>
    <w:basedOn w:val="Classdetails"/>
    <w:qFormat/>
    <w:rsid w:val="003E6BDE"/>
    <w:pPr>
      <w:framePr w:wrap="around" w:vAnchor="text" w:hAnchor="page" w:x="1585" w:y="1"/>
      <w:suppressOverlap/>
    </w:pPr>
    <w:rPr>
      <w:b/>
    </w:rPr>
  </w:style>
  <w:style w:type="paragraph" w:customStyle="1" w:styleId="Answers">
    <w:name w:val="Answers"/>
    <w:basedOn w:val="Classdetails"/>
    <w:qFormat/>
    <w:rsid w:val="003E6BDE"/>
    <w:pPr>
      <w:framePr w:wrap="around" w:vAnchor="text" w:hAnchor="page" w:x="1585" w:y="1"/>
      <w:suppressOverlap/>
    </w:pPr>
  </w:style>
  <w:style w:type="paragraph" w:customStyle="1" w:styleId="Answerletteringa">
    <w:name w:val="Answer lettering (a"/>
    <w:aliases w:val="b,c)"/>
    <w:basedOn w:val="Classdetails"/>
    <w:qFormat/>
    <w:rsid w:val="003E6BDE"/>
    <w:pPr>
      <w:framePr w:wrap="around" w:vAnchor="text" w:hAnchor="page" w:x="1585" w:y="1"/>
      <w:suppressOverlap/>
      <w:jc w:val="right"/>
    </w:pPr>
  </w:style>
  <w:style w:type="paragraph" w:customStyle="1" w:styleId="Questionnumbering">
    <w:name w:val="Question numbering"/>
    <w:basedOn w:val="Classdetails"/>
    <w:qFormat/>
    <w:rsid w:val="003E6BDE"/>
    <w:pPr>
      <w:framePr w:wrap="around" w:vAnchor="text" w:hAnchor="page" w:x="1585" w:y="1"/>
      <w:suppressOverlap/>
    </w:pPr>
  </w:style>
  <w:style w:type="character" w:styleId="PlaceholderText">
    <w:name w:val="Placeholder Text"/>
    <w:basedOn w:val="DefaultParagraphFont"/>
    <w:uiPriority w:val="99"/>
    <w:semiHidden/>
    <w:rsid w:val="00EE5F95"/>
    <w:rPr>
      <w:color w:val="808080"/>
    </w:rPr>
  </w:style>
  <w:style w:type="character" w:customStyle="1" w:styleId="Heading4Char">
    <w:name w:val="Heading 4 Char"/>
    <w:basedOn w:val="DefaultParagraphFont"/>
    <w:link w:val="Heading4"/>
    <w:semiHidden/>
    <w:rsid w:val="00E738A5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semiHidden/>
    <w:rsid w:val="00E738A5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semiHidden/>
    <w:rsid w:val="00E738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semiHidden/>
    <w:rsid w:val="00E738A5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E738A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eqs">
    <w:name w:val="eqs"/>
    <w:basedOn w:val="Normal"/>
    <w:rsid w:val="00E738A5"/>
    <w:pPr>
      <w:bidi w:val="0"/>
      <w:spacing w:after="0" w:line="240" w:lineRule="atLeast"/>
      <w:jc w:val="left"/>
    </w:pPr>
    <w:rPr>
      <w:b/>
      <w:bCs/>
      <w:sz w:val="20"/>
      <w:lang w:eastAsia="he-IL"/>
    </w:rPr>
  </w:style>
  <w:style w:type="character" w:customStyle="1" w:styleId="shorttext">
    <w:name w:val="short_text"/>
    <w:basedOn w:val="DefaultParagraphFont"/>
    <w:rsid w:val="00EC717C"/>
  </w:style>
  <w:style w:type="character" w:customStyle="1" w:styleId="BodyTextChar">
    <w:name w:val="Body Text Char"/>
    <w:basedOn w:val="DefaultParagraphFont"/>
    <w:link w:val="BodyText"/>
    <w:uiPriority w:val="1"/>
    <w:rsid w:val="00EC717C"/>
    <w:rPr>
      <w:rFonts w:cs="David"/>
      <w:color w:val="FF0000"/>
      <w:sz w:val="24"/>
      <w:szCs w:val="24"/>
      <w:lang w:val="en-GB"/>
    </w:rPr>
  </w:style>
  <w:style w:type="paragraph" w:styleId="Title">
    <w:name w:val="Title"/>
    <w:basedOn w:val="Normal"/>
    <w:link w:val="TitleChar"/>
    <w:qFormat/>
    <w:rsid w:val="00660F32"/>
    <w:pPr>
      <w:spacing w:after="0"/>
      <w:jc w:val="center"/>
    </w:pPr>
    <w:rPr>
      <w:szCs w:val="28"/>
      <w:lang w:eastAsia="he-IL"/>
    </w:rPr>
  </w:style>
  <w:style w:type="character" w:customStyle="1" w:styleId="TitleChar">
    <w:name w:val="Title Char"/>
    <w:basedOn w:val="DefaultParagraphFont"/>
    <w:link w:val="Title"/>
    <w:rsid w:val="00660F32"/>
    <w:rPr>
      <w:rFonts w:cs="David"/>
      <w:sz w:val="24"/>
      <w:szCs w:val="28"/>
      <w:lang w:eastAsia="he-IL"/>
    </w:rPr>
  </w:style>
  <w:style w:type="character" w:styleId="PageNumber">
    <w:name w:val="page number"/>
    <w:basedOn w:val="DefaultParagraphFont"/>
    <w:rsid w:val="00660F32"/>
  </w:style>
  <w:style w:type="character" w:customStyle="1" w:styleId="HeaderChar">
    <w:name w:val="Header Char"/>
    <w:link w:val="Header"/>
    <w:rsid w:val="00660F32"/>
    <w:rPr>
      <w:rFonts w:cs="David"/>
      <w:sz w:val="24"/>
      <w:szCs w:val="24"/>
    </w:rPr>
  </w:style>
  <w:style w:type="numbering" w:customStyle="1" w:styleId="NoList1">
    <w:name w:val="No List1"/>
    <w:next w:val="NoList"/>
    <w:uiPriority w:val="99"/>
    <w:semiHidden/>
    <w:unhideWhenUsed/>
    <w:rsid w:val="00660F32"/>
  </w:style>
  <w:style w:type="table" w:customStyle="1" w:styleId="TableGrid2">
    <w:name w:val="Table Grid2"/>
    <w:basedOn w:val="TableNormal"/>
    <w:next w:val="TableGrid"/>
    <w:rsid w:val="00660F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E4A3D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E4A3D"/>
    <w:rPr>
      <w:rFonts w:ascii="Arial" w:hAnsi="Arial" w:cs="David"/>
      <w:b/>
      <w:bCs/>
      <w:sz w:val="24"/>
      <w:szCs w:val="24"/>
    </w:rPr>
  </w:style>
  <w:style w:type="character" w:styleId="FollowedHyperlink">
    <w:name w:val="FollowedHyperlink"/>
    <w:basedOn w:val="DefaultParagraphFont"/>
    <w:semiHidden/>
    <w:unhideWhenUsed/>
    <w:rsid w:val="00E9447F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31DED"/>
    <w:rPr>
      <w:rFonts w:cs="Tahoma"/>
      <w:b/>
      <w:bCs/>
      <w:sz w:val="24"/>
      <w:szCs w:val="18"/>
    </w:rPr>
  </w:style>
  <w:style w:type="paragraph" w:customStyle="1" w:styleId="TableParagraph">
    <w:name w:val="Table Paragraph"/>
    <w:basedOn w:val="Normal"/>
    <w:uiPriority w:val="1"/>
    <w:qFormat/>
    <w:rsid w:val="00357208"/>
    <w:pPr>
      <w:widowControl w:val="0"/>
      <w:autoSpaceDE w:val="0"/>
      <w:autoSpaceDN w:val="0"/>
      <w:bidi w:val="0"/>
      <w:spacing w:after="0"/>
      <w:jc w:val="left"/>
    </w:pPr>
    <w:rPr>
      <w:rFonts w:ascii="David" w:eastAsia="David" w:hAnsi="David"/>
      <w:sz w:val="22"/>
      <w:szCs w:val="22"/>
      <w:lang w:bidi="ar-SA"/>
    </w:rPr>
  </w:style>
  <w:style w:type="paragraph" w:styleId="EndnoteText">
    <w:name w:val="endnote text"/>
    <w:basedOn w:val="Normal"/>
    <w:link w:val="EndnoteTextChar"/>
    <w:semiHidden/>
    <w:unhideWhenUsed/>
    <w:rsid w:val="00137AEE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137AEE"/>
    <w:rPr>
      <w:rFonts w:cs="David"/>
    </w:rPr>
  </w:style>
  <w:style w:type="character" w:styleId="EndnoteReference">
    <w:name w:val="endnote reference"/>
    <w:basedOn w:val="DefaultParagraphFont"/>
    <w:semiHidden/>
    <w:unhideWhenUsed/>
    <w:rsid w:val="00137AEE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443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4430B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0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9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7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7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204805">
          <w:marLeft w:val="0"/>
          <w:marRight w:val="0"/>
          <w:marTop w:val="0"/>
          <w:marBottom w:val="1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inux@campus.ac.il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raskin@campus.ac.il" TargetMode="Externa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Technion\Eshkol_2004\Research_Plan_Eshkol_Aug-04.do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AE1B14-572A-4C93-9C5D-1603C6C9CD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Research_Plan_Eshkol_Aug-04.doc</Template>
  <TotalTime>1503</TotalTime>
  <Pages>2</Pages>
  <Words>86</Words>
  <Characters>491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>בחינה מל"מ</vt:lpstr>
    </vt:vector>
  </TitlesOfParts>
  <Company>Technion</Company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Mano R</dc:creator>
  <cp:lastModifiedBy>Mano R</cp:lastModifiedBy>
  <cp:revision>60</cp:revision>
  <cp:lastPrinted>2019-05-12T17:07:00Z</cp:lastPrinted>
  <dcterms:created xsi:type="dcterms:W3CDTF">2018-07-02T12:06:00Z</dcterms:created>
  <dcterms:modified xsi:type="dcterms:W3CDTF">2019-06-05T09:11:00Z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nNumsOnRight">
    <vt:bool>false</vt:bool>
  </property>
  <property fmtid="{D5CDD505-2E9C-101B-9397-08002B2CF9AE}" pid="4" name="MTEquationNumber2">
    <vt:lpwstr>(#S1.#E1)</vt:lpwstr>
  </property>
</Properties>
</file>